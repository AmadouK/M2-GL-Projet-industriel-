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1F" w:rsidRPr="000C3B1F" w:rsidRDefault="000C3B1F" w:rsidP="008951E6">
      <w:pPr>
        <w:pStyle w:val="En-ttedetableau"/>
        <w:jc w:val="center"/>
        <w:rPr>
          <w:sz w:val="36"/>
          <w:szCs w:val="36"/>
        </w:rPr>
      </w:pPr>
      <w:r w:rsidRPr="000C3B1F">
        <w:rPr>
          <w:sz w:val="36"/>
          <w:szCs w:val="36"/>
        </w:rPr>
        <w:t>Réunion du 23 janvier 2016</w:t>
      </w:r>
    </w:p>
    <w:p w:rsidR="000C3B1F" w:rsidRPr="000C3B1F" w:rsidRDefault="000C3B1F" w:rsidP="008951E6">
      <w:pPr>
        <w:pStyle w:val="Titre2"/>
        <w:jc w:val="both"/>
        <w:rPr>
          <w:rStyle w:val="lev"/>
          <w:sz w:val="32"/>
          <w:szCs w:val="32"/>
        </w:rPr>
      </w:pPr>
      <w:r w:rsidRPr="000C3B1F">
        <w:rPr>
          <w:rStyle w:val="lev"/>
          <w:sz w:val="32"/>
          <w:szCs w:val="32"/>
        </w:rPr>
        <w:t>Membres Présents :</w:t>
      </w:r>
    </w:p>
    <w:p w:rsidR="000C3B1F" w:rsidRDefault="000C3B1F" w:rsidP="008951E6">
      <w:pPr>
        <w:jc w:val="both"/>
      </w:pPr>
      <w:r>
        <w:t>HABCHI Hamza, KANE Amadou, FEKARI Mustapha, ZOUDANI Hamza, WESLATI Amal.</w:t>
      </w:r>
    </w:p>
    <w:p w:rsidR="000C3B1F" w:rsidRPr="000C3B1F" w:rsidRDefault="000C3B1F" w:rsidP="008951E6">
      <w:pPr>
        <w:pStyle w:val="Titre2"/>
        <w:jc w:val="both"/>
        <w:rPr>
          <w:rStyle w:val="lev"/>
          <w:sz w:val="32"/>
          <w:szCs w:val="32"/>
        </w:rPr>
      </w:pPr>
      <w:r w:rsidRPr="000C3B1F">
        <w:rPr>
          <w:rStyle w:val="lev"/>
          <w:sz w:val="32"/>
          <w:szCs w:val="32"/>
        </w:rPr>
        <w:t>Objectifs de la réunion :</w:t>
      </w:r>
    </w:p>
    <w:p w:rsidR="000C3B1F" w:rsidRDefault="000C3B1F" w:rsidP="008951E6">
      <w:pPr>
        <w:pStyle w:val="Listepuces"/>
        <w:ind w:left="720"/>
        <w:jc w:val="both"/>
      </w:pPr>
      <w:r>
        <w:t>Discuter plus en détail le sujet</w:t>
      </w:r>
    </w:p>
    <w:p w:rsidR="000C3B1F" w:rsidRDefault="000C3B1F" w:rsidP="008951E6">
      <w:pPr>
        <w:pStyle w:val="Listepuces"/>
        <w:ind w:left="720"/>
        <w:jc w:val="both"/>
      </w:pPr>
      <w:r>
        <w:t>Définir les premières fonctionnalités</w:t>
      </w:r>
      <w:r>
        <w:t xml:space="preserve"> des applications Android/Web</w:t>
      </w:r>
    </w:p>
    <w:p w:rsidR="000C3B1F" w:rsidRDefault="000C3B1F" w:rsidP="008951E6">
      <w:pPr>
        <w:pStyle w:val="Listepuces"/>
        <w:ind w:left="720"/>
        <w:jc w:val="both"/>
      </w:pPr>
      <w:r>
        <w:t>Lister les conventions de travail du groupe</w:t>
      </w:r>
    </w:p>
    <w:p w:rsidR="001D0924" w:rsidRDefault="000C3B1F" w:rsidP="008951E6">
      <w:pPr>
        <w:pStyle w:val="Listepuces"/>
        <w:ind w:left="720"/>
        <w:jc w:val="both"/>
      </w:pPr>
      <w:r>
        <w:t>Définir la structure du repository (Github)</w:t>
      </w:r>
    </w:p>
    <w:p w:rsidR="000C3B1F" w:rsidRPr="000C3B1F" w:rsidRDefault="000C3B1F" w:rsidP="008951E6">
      <w:pPr>
        <w:pStyle w:val="Titre2"/>
        <w:jc w:val="both"/>
        <w:rPr>
          <w:rStyle w:val="lev"/>
          <w:sz w:val="32"/>
          <w:szCs w:val="32"/>
        </w:rPr>
      </w:pPr>
      <w:r w:rsidRPr="000C3B1F">
        <w:rPr>
          <w:rStyle w:val="lev"/>
          <w:sz w:val="32"/>
          <w:szCs w:val="32"/>
        </w:rPr>
        <w:t>Bilan</w:t>
      </w:r>
      <w:r w:rsidRPr="000C3B1F">
        <w:rPr>
          <w:rStyle w:val="lev"/>
          <w:sz w:val="32"/>
          <w:szCs w:val="32"/>
        </w:rPr>
        <w:t> :</w:t>
      </w:r>
    </w:p>
    <w:p w:rsidR="000C3B1F" w:rsidRPr="000C3B1F" w:rsidRDefault="000C3B1F" w:rsidP="008951E6">
      <w:pPr>
        <w:pStyle w:val="Titre3"/>
        <w:ind w:left="644"/>
        <w:jc w:val="both"/>
        <w:rPr>
          <w:sz w:val="28"/>
          <w:szCs w:val="28"/>
        </w:rPr>
      </w:pPr>
      <w:r w:rsidRPr="000C3B1F">
        <w:rPr>
          <w:sz w:val="28"/>
          <w:szCs w:val="28"/>
        </w:rPr>
        <w:t>Fonctionnalités application Android :</w:t>
      </w:r>
    </w:p>
    <w:p w:rsidR="000C3B1F" w:rsidRDefault="000C3B1F" w:rsidP="008951E6">
      <w:pPr>
        <w:pStyle w:val="Paragraphedeliste"/>
        <w:numPr>
          <w:ilvl w:val="0"/>
          <w:numId w:val="25"/>
        </w:numPr>
        <w:spacing w:before="240" w:after="240" w:line="276" w:lineRule="auto"/>
        <w:jc w:val="both"/>
      </w:pPr>
      <w:r>
        <w:t>Séances libres</w:t>
      </w:r>
    </w:p>
    <w:p w:rsidR="000C3B1F" w:rsidRDefault="000C3B1F" w:rsidP="008951E6">
      <w:pPr>
        <w:pStyle w:val="Paragraphedeliste"/>
        <w:numPr>
          <w:ilvl w:val="0"/>
          <w:numId w:val="25"/>
        </w:numPr>
        <w:spacing w:before="240" w:after="240" w:line="276" w:lineRule="auto"/>
        <w:jc w:val="both"/>
      </w:pPr>
      <w:r>
        <w:t>Défis</w:t>
      </w:r>
    </w:p>
    <w:p w:rsidR="000C3B1F" w:rsidRDefault="000C3B1F" w:rsidP="008951E6">
      <w:pPr>
        <w:pStyle w:val="Paragraphedeliste"/>
        <w:numPr>
          <w:ilvl w:val="0"/>
          <w:numId w:val="25"/>
        </w:numPr>
        <w:spacing w:before="240" w:after="240" w:line="276" w:lineRule="auto"/>
        <w:jc w:val="both"/>
      </w:pPr>
      <w:r>
        <w:t>Programmes (liste de séances (prédéfinies, crées))</w:t>
      </w:r>
    </w:p>
    <w:p w:rsidR="000C3B1F" w:rsidRDefault="000C3B1F" w:rsidP="008951E6">
      <w:pPr>
        <w:pStyle w:val="Paragraphedeliste"/>
        <w:numPr>
          <w:ilvl w:val="0"/>
          <w:numId w:val="25"/>
        </w:numPr>
        <w:spacing w:before="240" w:after="240" w:line="276" w:lineRule="auto"/>
        <w:jc w:val="both"/>
      </w:pPr>
      <w:r>
        <w:t>Historique des séances</w:t>
      </w:r>
    </w:p>
    <w:p w:rsidR="000C3B1F" w:rsidRDefault="000C3B1F" w:rsidP="008951E6">
      <w:pPr>
        <w:pStyle w:val="Paragraphedeliste"/>
        <w:numPr>
          <w:ilvl w:val="0"/>
          <w:numId w:val="25"/>
        </w:numPr>
        <w:spacing w:before="240" w:after="240" w:line="276" w:lineRule="auto"/>
        <w:jc w:val="both"/>
        <w:rPr>
          <w:color w:val="C68E1C" w:themeColor="background2" w:themeShade="E6"/>
        </w:rPr>
      </w:pPr>
      <w:r w:rsidRPr="005E1FD2">
        <w:rPr>
          <w:color w:val="C68E1C" w:themeColor="background2" w:themeShade="E6"/>
        </w:rPr>
        <w:t>Amis (à voir avec le prof si obligatoire)</w:t>
      </w:r>
    </w:p>
    <w:p w:rsidR="000C3B1F" w:rsidRPr="000C3B1F" w:rsidRDefault="000C3B1F" w:rsidP="008951E6">
      <w:pPr>
        <w:pStyle w:val="Titre3"/>
        <w:ind w:left="644"/>
        <w:jc w:val="both"/>
        <w:rPr>
          <w:sz w:val="28"/>
          <w:szCs w:val="28"/>
        </w:rPr>
      </w:pPr>
      <w:r w:rsidRPr="000C3B1F">
        <w:rPr>
          <w:sz w:val="28"/>
          <w:szCs w:val="28"/>
        </w:rPr>
        <w:t xml:space="preserve">Fonctionnalités application </w:t>
      </w:r>
      <w:r>
        <w:rPr>
          <w:sz w:val="28"/>
          <w:szCs w:val="28"/>
        </w:rPr>
        <w:t>Web</w:t>
      </w:r>
      <w:r w:rsidRPr="000C3B1F">
        <w:rPr>
          <w:sz w:val="28"/>
          <w:szCs w:val="28"/>
        </w:rPr>
        <w:t> :</w:t>
      </w:r>
    </w:p>
    <w:p w:rsidR="000C3B1F" w:rsidRDefault="000C3B1F" w:rsidP="008951E6">
      <w:pPr>
        <w:pStyle w:val="Paragraphedeliste"/>
        <w:numPr>
          <w:ilvl w:val="0"/>
          <w:numId w:val="26"/>
        </w:numPr>
        <w:spacing w:before="240" w:after="240" w:line="276" w:lineRule="auto"/>
        <w:ind w:left="1440"/>
        <w:jc w:val="both"/>
      </w:pPr>
      <w:r>
        <w:t>Créer un compte</w:t>
      </w:r>
    </w:p>
    <w:p w:rsidR="000C3B1F" w:rsidRDefault="000C3B1F" w:rsidP="008951E6">
      <w:pPr>
        <w:pStyle w:val="Paragraphedeliste"/>
        <w:numPr>
          <w:ilvl w:val="0"/>
          <w:numId w:val="26"/>
        </w:numPr>
        <w:spacing w:before="240" w:after="240" w:line="276" w:lineRule="auto"/>
        <w:ind w:left="1440"/>
        <w:jc w:val="both"/>
      </w:pPr>
      <w:r>
        <w:t>Connexion</w:t>
      </w:r>
    </w:p>
    <w:p w:rsidR="000C3B1F" w:rsidRDefault="000C3B1F" w:rsidP="008951E6">
      <w:pPr>
        <w:pStyle w:val="Paragraphedeliste"/>
        <w:numPr>
          <w:ilvl w:val="0"/>
          <w:numId w:val="26"/>
        </w:numPr>
        <w:spacing w:before="240" w:after="240" w:line="276" w:lineRule="auto"/>
        <w:ind w:left="1440"/>
        <w:jc w:val="both"/>
      </w:pPr>
      <w:r>
        <w:t>Afficher historique</w:t>
      </w:r>
    </w:p>
    <w:p w:rsidR="000C3B1F" w:rsidRPr="008D7653" w:rsidRDefault="000C3B1F" w:rsidP="008951E6">
      <w:pPr>
        <w:pStyle w:val="Paragraphedeliste"/>
        <w:numPr>
          <w:ilvl w:val="0"/>
          <w:numId w:val="25"/>
        </w:numPr>
        <w:spacing w:before="240" w:after="240" w:line="276" w:lineRule="auto"/>
        <w:jc w:val="both"/>
        <w:rPr>
          <w:color w:val="C68E1C" w:themeColor="background2" w:themeShade="E6"/>
        </w:rPr>
      </w:pPr>
      <w:r w:rsidRPr="008D7653">
        <w:rPr>
          <w:color w:val="C68E1C" w:themeColor="background2" w:themeShade="E6"/>
        </w:rPr>
        <w:t>Créer une séance libre (à voir avec le prof)</w:t>
      </w:r>
    </w:p>
    <w:p w:rsidR="000C3B1F" w:rsidRDefault="000C3B1F" w:rsidP="008951E6">
      <w:pPr>
        <w:pStyle w:val="Paragraphedeliste"/>
        <w:numPr>
          <w:ilvl w:val="0"/>
          <w:numId w:val="26"/>
        </w:numPr>
        <w:spacing w:before="240" w:after="240" w:line="276" w:lineRule="auto"/>
        <w:ind w:left="1440"/>
        <w:jc w:val="both"/>
      </w:pPr>
      <w:r>
        <w:t>Créer un défi</w:t>
      </w:r>
    </w:p>
    <w:p w:rsidR="000C3B1F" w:rsidRDefault="000C3B1F" w:rsidP="008951E6">
      <w:pPr>
        <w:pStyle w:val="Paragraphedeliste"/>
        <w:numPr>
          <w:ilvl w:val="0"/>
          <w:numId w:val="26"/>
        </w:numPr>
        <w:spacing w:before="240" w:after="240" w:line="276" w:lineRule="auto"/>
        <w:ind w:left="1440"/>
        <w:jc w:val="both"/>
      </w:pPr>
      <w:r>
        <w:t>Créer un programme</w:t>
      </w:r>
    </w:p>
    <w:p w:rsidR="000C3B1F" w:rsidRDefault="000C3B1F" w:rsidP="008951E6">
      <w:pPr>
        <w:pStyle w:val="Paragraphedeliste"/>
        <w:numPr>
          <w:ilvl w:val="0"/>
          <w:numId w:val="26"/>
        </w:numPr>
        <w:spacing w:before="240" w:after="240" w:line="276" w:lineRule="auto"/>
        <w:ind w:left="1440"/>
        <w:jc w:val="both"/>
      </w:pPr>
      <w:r>
        <w:t>Ajouter/supprimer/rechercher amis</w:t>
      </w:r>
    </w:p>
    <w:p w:rsidR="000C3B1F" w:rsidRPr="000C3B1F" w:rsidRDefault="000C3B1F" w:rsidP="008951E6">
      <w:pPr>
        <w:pStyle w:val="Titre3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>Structure du dépôt distant (Repository sur Github)</w:t>
      </w:r>
      <w:r w:rsidRPr="000C3B1F">
        <w:rPr>
          <w:sz w:val="28"/>
          <w:szCs w:val="28"/>
        </w:rPr>
        <w:t> :</w:t>
      </w:r>
    </w:p>
    <w:p w:rsidR="00752D54" w:rsidRDefault="00752D54" w:rsidP="008951E6">
      <w:pPr>
        <w:pStyle w:val="Paragraphedeliste"/>
        <w:spacing w:before="240" w:after="240" w:line="276" w:lineRule="auto"/>
        <w:ind w:left="1440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7A41363" wp14:editId="3C886D85">
            <wp:simplePos x="0" y="0"/>
            <wp:positionH relativeFrom="margin">
              <wp:posOffset>1552575</wp:posOffset>
            </wp:positionH>
            <wp:positionV relativeFrom="margin">
              <wp:posOffset>6724650</wp:posOffset>
            </wp:positionV>
            <wp:extent cx="3790950" cy="2266950"/>
            <wp:effectExtent l="0" t="0" r="0" b="1905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D54" w:rsidRDefault="00752D54" w:rsidP="008951E6">
      <w:pPr>
        <w:pStyle w:val="Paragraphedeliste"/>
        <w:spacing w:before="240" w:after="240" w:line="276" w:lineRule="auto"/>
        <w:ind w:left="1440"/>
        <w:jc w:val="both"/>
      </w:pPr>
    </w:p>
    <w:p w:rsidR="00752D54" w:rsidRDefault="00752D54" w:rsidP="008951E6">
      <w:pPr>
        <w:pStyle w:val="Paragraphedeliste"/>
        <w:spacing w:before="240" w:after="240" w:line="276" w:lineRule="auto"/>
        <w:ind w:left="1440"/>
        <w:jc w:val="both"/>
      </w:pPr>
    </w:p>
    <w:p w:rsidR="00752D54" w:rsidRDefault="00752D54" w:rsidP="008951E6">
      <w:pPr>
        <w:pStyle w:val="Paragraphedeliste"/>
        <w:spacing w:before="240" w:after="240" w:line="276" w:lineRule="auto"/>
        <w:ind w:left="1440"/>
        <w:jc w:val="both"/>
      </w:pPr>
    </w:p>
    <w:p w:rsidR="00752D54" w:rsidRDefault="00752D54" w:rsidP="008951E6">
      <w:pPr>
        <w:pStyle w:val="Paragraphedeliste"/>
        <w:spacing w:before="240" w:after="240" w:line="276" w:lineRule="auto"/>
        <w:ind w:left="1440"/>
        <w:jc w:val="both"/>
      </w:pPr>
    </w:p>
    <w:p w:rsidR="00752D54" w:rsidRDefault="00752D54" w:rsidP="008951E6">
      <w:pPr>
        <w:pStyle w:val="Paragraphedeliste"/>
        <w:spacing w:before="240" w:after="240" w:line="276" w:lineRule="auto"/>
        <w:ind w:left="1440"/>
        <w:jc w:val="both"/>
      </w:pPr>
    </w:p>
    <w:p w:rsidR="00752D54" w:rsidRDefault="00752D54" w:rsidP="008951E6">
      <w:pPr>
        <w:pStyle w:val="Paragraphedeliste"/>
        <w:spacing w:before="240" w:after="240" w:line="276" w:lineRule="auto"/>
        <w:ind w:left="1440"/>
        <w:jc w:val="both"/>
      </w:pPr>
    </w:p>
    <w:p w:rsidR="00752D54" w:rsidRDefault="00752D54" w:rsidP="008951E6">
      <w:pPr>
        <w:pStyle w:val="Paragraphedeliste"/>
        <w:spacing w:before="240" w:after="240" w:line="276" w:lineRule="auto"/>
        <w:ind w:left="1440"/>
        <w:jc w:val="both"/>
      </w:pPr>
    </w:p>
    <w:p w:rsidR="00752D54" w:rsidRDefault="00752D54" w:rsidP="008951E6">
      <w:pPr>
        <w:pStyle w:val="Paragraphedeliste"/>
        <w:spacing w:before="240" w:after="240" w:line="276" w:lineRule="auto"/>
        <w:ind w:left="1440"/>
        <w:jc w:val="both"/>
      </w:pPr>
    </w:p>
    <w:p w:rsidR="000C3B1F" w:rsidRDefault="00752D54" w:rsidP="00FC0B2B">
      <w:pPr>
        <w:pStyle w:val="Paragraphedeliste"/>
        <w:spacing w:before="240" w:after="240" w:line="276" w:lineRule="auto"/>
        <w:ind w:left="1134"/>
        <w:jc w:val="both"/>
      </w:pPr>
      <w:r>
        <w:lastRenderedPageBreak/>
        <w:t>Les dossiers de l’application Android et de l’application Web auront deux dossiers un pour le code source et l’autre pour le design qui va avec (images, prototypes, treemap …)</w:t>
      </w:r>
    </w:p>
    <w:p w:rsidR="00752D54" w:rsidRDefault="00752D54" w:rsidP="00FC0B2B">
      <w:pPr>
        <w:pStyle w:val="Paragraphedeliste"/>
        <w:spacing w:before="240" w:after="240" w:line="276" w:lineRule="auto"/>
        <w:ind w:left="1134"/>
        <w:jc w:val="both"/>
      </w:pPr>
      <w:r>
        <w:t>Le dossier documents comprendra un document pour le rapport, la documentation des deux applications ainsi que tous les documents de suivi de qualité qu’on élaborera (rapports, fiche de suivi</w:t>
      </w:r>
      <w:r w:rsidR="00E8699B">
        <w:t xml:space="preserve">, </w:t>
      </w:r>
      <w:r w:rsidR="009D7E34">
        <w:t xml:space="preserve">récapitulatifs des </w:t>
      </w:r>
      <w:r w:rsidR="00E8699B">
        <w:t>réunions</w:t>
      </w:r>
      <w:r>
        <w:t xml:space="preserve"> …)</w:t>
      </w:r>
    </w:p>
    <w:p w:rsidR="00752D54" w:rsidRDefault="00752D54" w:rsidP="008951E6">
      <w:pPr>
        <w:pStyle w:val="Titre3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>Configuration Android :</w:t>
      </w:r>
    </w:p>
    <w:p w:rsidR="00752D54" w:rsidRDefault="00752D54" w:rsidP="00FC0B2B">
      <w:pPr>
        <w:ind w:left="1134"/>
        <w:jc w:val="both"/>
      </w:pPr>
      <w:r>
        <w:t xml:space="preserve">Le SDK cible de l’application sera la version </w:t>
      </w:r>
      <w:r w:rsidRPr="008951E6">
        <w:rPr>
          <w:b/>
          <w:i/>
        </w:rPr>
        <w:t>KitKat</w:t>
      </w:r>
      <w:r>
        <w:t xml:space="preserve"> 4.4</w:t>
      </w:r>
    </w:p>
    <w:p w:rsidR="00752D54" w:rsidRPr="00752D54" w:rsidRDefault="00752D54" w:rsidP="008951E6">
      <w:pPr>
        <w:ind w:left="1134"/>
        <w:jc w:val="both"/>
      </w:pPr>
      <w:r>
        <w:t xml:space="preserve">Le SDK avec lequel la compilation sera faite (soit ce que vous devriez télécharger via le </w:t>
      </w:r>
      <w:r w:rsidR="008951E6">
        <w:t>SDK</w:t>
      </w:r>
      <w:r>
        <w:t xml:space="preserve"> </w:t>
      </w:r>
      <w:r w:rsidR="008951E6">
        <w:t>Manager</w:t>
      </w:r>
      <w:r>
        <w:t xml:space="preserve">) sera la version </w:t>
      </w:r>
      <w:r w:rsidRPr="008951E6">
        <w:rPr>
          <w:b/>
          <w:i/>
        </w:rPr>
        <w:t>Marshmallow</w:t>
      </w:r>
      <w:r>
        <w:t xml:space="preserve"> 6.0</w:t>
      </w:r>
    </w:p>
    <w:p w:rsidR="00752D54" w:rsidRDefault="00752D54" w:rsidP="008951E6">
      <w:pPr>
        <w:pStyle w:val="Titre3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>Conventions de travail en groupe :</w:t>
      </w:r>
    </w:p>
    <w:p w:rsidR="008951E6" w:rsidRPr="008951E6" w:rsidRDefault="008951E6" w:rsidP="008951E6">
      <w:pPr>
        <w:ind w:left="1134"/>
      </w:pPr>
      <w:r>
        <w:t>Prière de bien lire, comprendre et appliquer ces directives pour le bon fonctionnement du groupe :</w:t>
      </w:r>
    </w:p>
    <w:p w:rsidR="00752D54" w:rsidRDefault="00752D54" w:rsidP="008951E6">
      <w:pPr>
        <w:pStyle w:val="Paragraphedeliste"/>
        <w:numPr>
          <w:ilvl w:val="0"/>
          <w:numId w:val="27"/>
        </w:numPr>
        <w:jc w:val="both"/>
      </w:pPr>
      <w:r>
        <w:t>Préfixe des noms de package : com.m2gl.nomApplication</w:t>
      </w:r>
    </w:p>
    <w:p w:rsidR="00752D54" w:rsidRDefault="000D381F" w:rsidP="008951E6">
      <w:pPr>
        <w:pStyle w:val="Paragraphedeliste"/>
        <w:numPr>
          <w:ilvl w:val="0"/>
          <w:numId w:val="27"/>
        </w:numPr>
        <w:jc w:val="both"/>
      </w:pPr>
      <w:r>
        <w:t>Nommage des v</w:t>
      </w:r>
      <w:r w:rsidR="00752D54">
        <w:t xml:space="preserve">ariables de classe : </w:t>
      </w:r>
      <w:r>
        <w:t>EN MAJUSCULE</w:t>
      </w:r>
    </w:p>
    <w:p w:rsidR="000D381F" w:rsidRDefault="000D381F" w:rsidP="008951E6">
      <w:pPr>
        <w:pStyle w:val="Paragraphedeliste"/>
        <w:numPr>
          <w:ilvl w:val="0"/>
          <w:numId w:val="27"/>
        </w:numPr>
        <w:jc w:val="both"/>
      </w:pPr>
      <w:r>
        <w:t>Nommage des variables normales : en minuscule (doivent être simples</w:t>
      </w:r>
      <w:r w:rsidR="009D7E34">
        <w:t>, pertinent</w:t>
      </w:r>
      <w:r>
        <w:t>s et compréhensibles)</w:t>
      </w:r>
    </w:p>
    <w:p w:rsidR="000D381F" w:rsidRDefault="000D381F" w:rsidP="008951E6">
      <w:pPr>
        <w:pStyle w:val="Paragraphedeliste"/>
        <w:numPr>
          <w:ilvl w:val="0"/>
          <w:numId w:val="27"/>
        </w:numPr>
        <w:jc w:val="both"/>
      </w:pPr>
      <w:r>
        <w:t xml:space="preserve">Nommage des fonctions : en minuscule (si la fonction est composée de plusieurs mots, le premier sera écrit en minuscule, la première lettre du mot qui suit est en majuscule et ainsi de suite) Ex : </w:t>
      </w:r>
      <w:r w:rsidRPr="000D381F">
        <w:rPr>
          <w:rFonts w:ascii="Courier New" w:hAnsi="Courier New" w:cs="Courier New"/>
          <w:i/>
        </w:rPr>
        <w:t>st</w:t>
      </w:r>
      <w:r>
        <w:rPr>
          <w:rFonts w:ascii="Courier New" w:hAnsi="Courier New" w:cs="Courier New"/>
          <w:i/>
        </w:rPr>
        <w:t>op</w:t>
      </w:r>
      <w:r w:rsidRPr="000D381F">
        <w:rPr>
          <w:rFonts w:ascii="Courier New" w:hAnsi="Courier New" w:cs="Courier New"/>
          <w:i/>
        </w:rPr>
        <w:t>Timer()</w:t>
      </w:r>
    </w:p>
    <w:p w:rsidR="000D381F" w:rsidRDefault="000D381F" w:rsidP="008951E6">
      <w:pPr>
        <w:pStyle w:val="Paragraphedeliste"/>
        <w:numPr>
          <w:ilvl w:val="0"/>
          <w:numId w:val="27"/>
        </w:numPr>
        <w:jc w:val="both"/>
      </w:pPr>
      <w:r>
        <w:t>Lors de l’ajout d’une fonctionnalité dans une classe l’ajouter à la fin du document (jamais au milieu, jamais au début)</w:t>
      </w:r>
    </w:p>
    <w:p w:rsidR="000D381F" w:rsidRDefault="000D381F" w:rsidP="008951E6">
      <w:pPr>
        <w:pStyle w:val="Paragraphedeliste"/>
        <w:numPr>
          <w:ilvl w:val="0"/>
          <w:numId w:val="27"/>
        </w:numPr>
        <w:jc w:val="both"/>
      </w:pPr>
      <w:r>
        <w:t xml:space="preserve">Toute personne est responsable de ce qu’elle écrit, chacun commente (commentaires </w:t>
      </w:r>
      <w:r w:rsidRPr="008951E6">
        <w:rPr>
          <w:i/>
        </w:rPr>
        <w:t>javadoc</w:t>
      </w:r>
      <w:r>
        <w:t xml:space="preserve"> et commentaires de compréhension) son code de façon claire et précise et doit faire attention aux fautes d’orthographes.</w:t>
      </w:r>
    </w:p>
    <w:p w:rsidR="000D381F" w:rsidRDefault="000D381F" w:rsidP="008951E6">
      <w:pPr>
        <w:pStyle w:val="Paragraphedeliste"/>
        <w:numPr>
          <w:ilvl w:val="0"/>
          <w:numId w:val="27"/>
        </w:numPr>
        <w:jc w:val="both"/>
      </w:pPr>
      <w:r>
        <w:t xml:space="preserve">Ne pas faire des </w:t>
      </w:r>
      <w:r w:rsidRPr="000D381F">
        <w:rPr>
          <w:i/>
        </w:rPr>
        <w:t>commits</w:t>
      </w:r>
      <w:r>
        <w:t xml:space="preserve"> juste pour le plaisir, ne pas faire un </w:t>
      </w:r>
      <w:r w:rsidRPr="000D381F">
        <w:rPr>
          <w:i/>
        </w:rPr>
        <w:t>push</w:t>
      </w:r>
      <w:r>
        <w:t xml:space="preserve"> sans donner signe, faire des </w:t>
      </w:r>
      <w:r w:rsidRPr="000D381F">
        <w:rPr>
          <w:i/>
        </w:rPr>
        <w:t>pulls</w:t>
      </w:r>
      <w:r>
        <w:t xml:space="preserve"> régulièrement pour rester à jour avec le dépôt</w:t>
      </w:r>
      <w:r w:rsidR="008951E6">
        <w:t xml:space="preserve"> </w:t>
      </w:r>
      <w:r w:rsidR="009D7E34">
        <w:t xml:space="preserve">central </w:t>
      </w:r>
      <w:r w:rsidR="008951E6">
        <w:t>distant</w:t>
      </w:r>
      <w:r>
        <w:t xml:space="preserve"> </w:t>
      </w:r>
      <w:r w:rsidRPr="008951E6">
        <w:rPr>
          <w:i/>
        </w:rPr>
        <w:t>Github</w:t>
      </w:r>
      <w:r>
        <w:t xml:space="preserve">. </w:t>
      </w:r>
    </w:p>
    <w:p w:rsidR="000D381F" w:rsidRDefault="000D381F" w:rsidP="008951E6">
      <w:pPr>
        <w:pStyle w:val="Paragraphedeliste"/>
        <w:numPr>
          <w:ilvl w:val="0"/>
          <w:numId w:val="27"/>
        </w:numPr>
        <w:jc w:val="both"/>
      </w:pPr>
      <w:r>
        <w:t>Si une fonctionnalité majeure a été faite et ce correctement, faire signe au groupe et mettre à jour le dép</w:t>
      </w:r>
      <w:r w:rsidR="009D7E34">
        <w:t>ôt pour que je puisse la valider.</w:t>
      </w:r>
      <w:bookmarkStart w:id="0" w:name="_GoBack"/>
      <w:bookmarkEnd w:id="0"/>
    </w:p>
    <w:p w:rsidR="000D381F" w:rsidRDefault="000D381F" w:rsidP="008951E6">
      <w:pPr>
        <w:pStyle w:val="Paragraphedeliste"/>
        <w:numPr>
          <w:ilvl w:val="0"/>
          <w:numId w:val="27"/>
        </w:numPr>
        <w:jc w:val="both"/>
      </w:pPr>
      <w:r>
        <w:t xml:space="preserve">Ne pas utiliser </w:t>
      </w:r>
      <w:r w:rsidRPr="008951E6">
        <w:rPr>
          <w:i/>
        </w:rPr>
        <w:t>Git</w:t>
      </w:r>
      <w:r>
        <w:t xml:space="preserve"> via l’éditeur pour ne pas avoir de problème </w:t>
      </w:r>
      <w:r w:rsidR="008951E6">
        <w:t xml:space="preserve">avec la structure globale du dépôt vu que le </w:t>
      </w:r>
      <w:r w:rsidR="008951E6" w:rsidRPr="008951E6">
        <w:rPr>
          <w:i/>
        </w:rPr>
        <w:t>repository</w:t>
      </w:r>
      <w:r w:rsidR="008951E6">
        <w:t xml:space="preserve"> ne comprend pas que le code d’une application. Favoriser la console ou encore l’application </w:t>
      </w:r>
      <w:r w:rsidR="008951E6" w:rsidRPr="008951E6">
        <w:rPr>
          <w:i/>
        </w:rPr>
        <w:t>Git</w:t>
      </w:r>
      <w:r w:rsidR="008951E6">
        <w:rPr>
          <w:i/>
        </w:rPr>
        <w:t>hub</w:t>
      </w:r>
      <w:r w:rsidR="008951E6">
        <w:t xml:space="preserve"> de Windows pour les anti-consoles</w:t>
      </w:r>
    </w:p>
    <w:p w:rsidR="000D381F" w:rsidRPr="000D381F" w:rsidRDefault="000D381F" w:rsidP="008951E6">
      <w:pPr>
        <w:pStyle w:val="Paragraphedeliste"/>
        <w:numPr>
          <w:ilvl w:val="0"/>
          <w:numId w:val="27"/>
        </w:numPr>
        <w:jc w:val="both"/>
        <w:rPr>
          <w:color w:val="FF0000"/>
        </w:rPr>
      </w:pPr>
      <w:r w:rsidRPr="000D381F">
        <w:rPr>
          <w:color w:val="C00000"/>
        </w:rPr>
        <w:t>Ne pas toucher les fonctions écrites par les autres membres (</w:t>
      </w:r>
      <w:r>
        <w:t>Les contacter pour expliquer ce qui doit être changé</w:t>
      </w:r>
      <w:r w:rsidRPr="000D381F">
        <w:rPr>
          <w:color w:val="C00000"/>
        </w:rPr>
        <w:t>)</w:t>
      </w:r>
    </w:p>
    <w:p w:rsidR="000C3B1F" w:rsidRPr="00FC0B2B" w:rsidRDefault="00FC0B2B" w:rsidP="00FC0B2B">
      <w:pPr>
        <w:spacing w:before="240" w:after="240" w:line="276" w:lineRule="auto"/>
        <w:jc w:val="both"/>
      </w:pPr>
      <w:r w:rsidRPr="00FC0B2B">
        <w:t>Sauf erreur de ma part, je pense avoir résumé tout ce qui a été discuté lors de la réunion</w:t>
      </w:r>
      <w:r>
        <w:t xml:space="preserve">, si informations manquantes mettre à jour ce document que je mettrai sur le dépôt </w:t>
      </w:r>
      <w:r w:rsidRPr="00FC0B2B">
        <w:rPr>
          <w:i/>
        </w:rPr>
        <w:t>Github</w:t>
      </w:r>
      <w:r>
        <w:t xml:space="preserve"> que je vous partagerai dans les plus brefs délais. </w:t>
      </w:r>
      <w:r w:rsidRPr="00FC0B2B">
        <w:t xml:space="preserve"> </w:t>
      </w:r>
    </w:p>
    <w:p w:rsidR="000C3B1F" w:rsidRPr="000C3B1F" w:rsidRDefault="000C3B1F" w:rsidP="000C3B1F"/>
    <w:p w:rsidR="000C3B1F" w:rsidRPr="000C3B1F" w:rsidRDefault="000C3B1F" w:rsidP="000C3B1F">
      <w:pPr>
        <w:pStyle w:val="Listepuces"/>
        <w:numPr>
          <w:ilvl w:val="0"/>
          <w:numId w:val="0"/>
        </w:numPr>
        <w:ind w:left="360" w:hanging="360"/>
        <w:rPr>
          <w:rStyle w:val="lev"/>
        </w:rPr>
      </w:pPr>
    </w:p>
    <w:sectPr w:rsidR="000C3B1F" w:rsidRPr="000C3B1F" w:rsidSect="000C3B1F">
      <w:footerReference w:type="default" r:id="rId16"/>
      <w:pgSz w:w="12240" w:h="15840" w:code="1"/>
      <w:pgMar w:top="720" w:right="720" w:bottom="720" w:left="720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43E" w:rsidRDefault="00C7443E">
      <w:pPr>
        <w:spacing w:after="0" w:line="240" w:lineRule="auto"/>
      </w:pPr>
      <w:r>
        <w:separator/>
      </w:r>
    </w:p>
  </w:endnote>
  <w:endnote w:type="continuationSeparator" w:id="0">
    <w:p w:rsidR="00C7443E" w:rsidRDefault="00C7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924" w:rsidRPr="003A3E3E" w:rsidRDefault="002A50DF">
    <w:pPr>
      <w:pStyle w:val="Pieddepage"/>
      <w:rPr>
        <w:noProof/>
      </w:rPr>
    </w:pPr>
    <w:r w:rsidRPr="003A3E3E">
      <w:rPr>
        <w:noProof/>
      </w:rPr>
      <w:t xml:space="preserve">Page </w:t>
    </w:r>
    <w:r w:rsidRPr="003A3E3E">
      <w:rPr>
        <w:noProof/>
      </w:rPr>
      <w:fldChar w:fldCharType="begin"/>
    </w:r>
    <w:r w:rsidRPr="003A3E3E">
      <w:rPr>
        <w:noProof/>
      </w:rPr>
      <w:instrText>page</w:instrText>
    </w:r>
    <w:r w:rsidRPr="003A3E3E">
      <w:rPr>
        <w:noProof/>
      </w:rPr>
      <w:fldChar w:fldCharType="separate"/>
    </w:r>
    <w:r w:rsidR="009D7E34">
      <w:rPr>
        <w:noProof/>
      </w:rPr>
      <w:t>1</w:t>
    </w:r>
    <w:r w:rsidRPr="003A3E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43E" w:rsidRDefault="00C7443E">
      <w:pPr>
        <w:spacing w:after="0" w:line="240" w:lineRule="auto"/>
      </w:pPr>
      <w:r>
        <w:separator/>
      </w:r>
    </w:p>
  </w:footnote>
  <w:footnote w:type="continuationSeparator" w:id="0">
    <w:p w:rsidR="00C7443E" w:rsidRDefault="00C74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9A869F0"/>
    <w:multiLevelType w:val="hybridMultilevel"/>
    <w:tmpl w:val="EAE037D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1F31B5F"/>
    <w:multiLevelType w:val="hybridMultilevel"/>
    <w:tmpl w:val="927C142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2FA1A38"/>
    <w:multiLevelType w:val="hybridMultilevel"/>
    <w:tmpl w:val="2932ED3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F6A45"/>
    <w:multiLevelType w:val="multilevel"/>
    <w:tmpl w:val="80C0D6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C644D41"/>
    <w:multiLevelType w:val="hybridMultilevel"/>
    <w:tmpl w:val="18027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5"/>
  </w:num>
  <w:num w:numId="16">
    <w:abstractNumId w:val="18"/>
  </w:num>
  <w:num w:numId="17">
    <w:abstractNumId w:val="12"/>
  </w:num>
  <w:num w:numId="18">
    <w:abstractNumId w:val="10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9"/>
  </w:num>
  <w:num w:numId="25">
    <w:abstractNumId w:val="11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1F"/>
    <w:rsid w:val="00034CB7"/>
    <w:rsid w:val="000C3B1F"/>
    <w:rsid w:val="000D381F"/>
    <w:rsid w:val="00180B90"/>
    <w:rsid w:val="001D0924"/>
    <w:rsid w:val="00275D53"/>
    <w:rsid w:val="002A50DF"/>
    <w:rsid w:val="003A3E3E"/>
    <w:rsid w:val="0040343D"/>
    <w:rsid w:val="00455BD5"/>
    <w:rsid w:val="004D1502"/>
    <w:rsid w:val="004D5987"/>
    <w:rsid w:val="005107C1"/>
    <w:rsid w:val="00597FB7"/>
    <w:rsid w:val="005A7977"/>
    <w:rsid w:val="005B1115"/>
    <w:rsid w:val="005B7610"/>
    <w:rsid w:val="00644758"/>
    <w:rsid w:val="00657696"/>
    <w:rsid w:val="006F5C2F"/>
    <w:rsid w:val="00752D54"/>
    <w:rsid w:val="007F0813"/>
    <w:rsid w:val="008319F2"/>
    <w:rsid w:val="0089232B"/>
    <w:rsid w:val="008951E6"/>
    <w:rsid w:val="00896A85"/>
    <w:rsid w:val="008D18E6"/>
    <w:rsid w:val="009D7E34"/>
    <w:rsid w:val="00A04A27"/>
    <w:rsid w:val="00A46EF1"/>
    <w:rsid w:val="00A53AAC"/>
    <w:rsid w:val="00B216C1"/>
    <w:rsid w:val="00B467FF"/>
    <w:rsid w:val="00BA68E9"/>
    <w:rsid w:val="00BC6055"/>
    <w:rsid w:val="00C7443E"/>
    <w:rsid w:val="00D16611"/>
    <w:rsid w:val="00DD6D53"/>
    <w:rsid w:val="00E479DE"/>
    <w:rsid w:val="00E8699B"/>
    <w:rsid w:val="00F15D10"/>
    <w:rsid w:val="00F872C9"/>
    <w:rsid w:val="00FB4BBC"/>
    <w:rsid w:val="00FC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2E90BC"/>
  <w15:docId w15:val="{2BC315B7-6DD7-4743-AC77-4618CD7F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1F"/>
    <w:pPr>
      <w:spacing w:before="0" w:line="259" w:lineRule="auto"/>
    </w:pPr>
    <w:rPr>
      <w:color w:val="auto"/>
      <w:sz w:val="22"/>
      <w:szCs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9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9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En-ttedetableau">
    <w:name w:val="En-tête de tableau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\AppData\Roaming\Microsoft\Templates\Rapport%20annuel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D68B34-DB0D-47FC-BCA7-918C0E2DAA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35A0DC2-A858-4D64-A49F-9449FD971A6F}">
      <dgm:prSet phldrT="[Texte]"/>
      <dgm:spPr/>
      <dgm:t>
        <a:bodyPr/>
        <a:lstStyle/>
        <a:p>
          <a:pPr algn="ctr"/>
          <a:r>
            <a:rPr lang="fr-FR"/>
            <a:t>/</a:t>
          </a:r>
        </a:p>
      </dgm:t>
    </dgm:pt>
    <dgm:pt modelId="{452E2BFA-8241-46F6-B4E6-03DDFC9430EE}" type="parTrans" cxnId="{D0B26217-A26E-4B5E-AA9E-DFB281D04568}">
      <dgm:prSet/>
      <dgm:spPr/>
      <dgm:t>
        <a:bodyPr/>
        <a:lstStyle/>
        <a:p>
          <a:pPr algn="ctr"/>
          <a:endParaRPr lang="fr-FR"/>
        </a:p>
      </dgm:t>
    </dgm:pt>
    <dgm:pt modelId="{0C3C9C09-8814-449C-981E-B90C4821EB58}" type="sibTrans" cxnId="{D0B26217-A26E-4B5E-AA9E-DFB281D04568}">
      <dgm:prSet/>
      <dgm:spPr/>
      <dgm:t>
        <a:bodyPr/>
        <a:lstStyle/>
        <a:p>
          <a:pPr algn="ctr"/>
          <a:endParaRPr lang="fr-FR"/>
        </a:p>
      </dgm:t>
    </dgm:pt>
    <dgm:pt modelId="{F66D8BB6-906F-4D9F-AFD0-C41BC2FA3E96}">
      <dgm:prSet phldrT="[Texte]"/>
      <dgm:spPr/>
      <dgm:t>
        <a:bodyPr/>
        <a:lstStyle/>
        <a:p>
          <a:pPr algn="ctr"/>
          <a:r>
            <a:rPr lang="fr-FR"/>
            <a:t>appAndroid</a:t>
          </a:r>
        </a:p>
      </dgm:t>
    </dgm:pt>
    <dgm:pt modelId="{D98144D8-6D56-4A96-A092-8BD5ABE2DFA9}" type="parTrans" cxnId="{F04B47A3-9E27-4231-813C-C612E00E2195}">
      <dgm:prSet/>
      <dgm:spPr/>
      <dgm:t>
        <a:bodyPr/>
        <a:lstStyle/>
        <a:p>
          <a:pPr algn="ctr"/>
          <a:endParaRPr lang="fr-FR"/>
        </a:p>
      </dgm:t>
    </dgm:pt>
    <dgm:pt modelId="{5EC12C29-0781-4C80-AD29-3050B0F9B410}" type="sibTrans" cxnId="{F04B47A3-9E27-4231-813C-C612E00E2195}">
      <dgm:prSet/>
      <dgm:spPr/>
      <dgm:t>
        <a:bodyPr/>
        <a:lstStyle/>
        <a:p>
          <a:pPr algn="ctr"/>
          <a:endParaRPr lang="fr-FR"/>
        </a:p>
      </dgm:t>
    </dgm:pt>
    <dgm:pt modelId="{D2725400-23B9-4677-BDA2-EC6940F0CB7A}">
      <dgm:prSet phldrT="[Texte]"/>
      <dgm:spPr/>
      <dgm:t>
        <a:bodyPr/>
        <a:lstStyle/>
        <a:p>
          <a:pPr algn="ctr"/>
          <a:r>
            <a:rPr lang="fr-FR"/>
            <a:t>appWeb</a:t>
          </a:r>
        </a:p>
      </dgm:t>
    </dgm:pt>
    <dgm:pt modelId="{721BD85A-0859-4463-BFCF-A65B859BCEF0}" type="parTrans" cxnId="{74C3124A-9C67-46F7-B961-1875C046B45A}">
      <dgm:prSet/>
      <dgm:spPr/>
      <dgm:t>
        <a:bodyPr/>
        <a:lstStyle/>
        <a:p>
          <a:pPr algn="ctr"/>
          <a:endParaRPr lang="fr-FR"/>
        </a:p>
      </dgm:t>
    </dgm:pt>
    <dgm:pt modelId="{FFB9EF9F-65C9-4C52-85D0-C65158F5FB7F}" type="sibTrans" cxnId="{74C3124A-9C67-46F7-B961-1875C046B45A}">
      <dgm:prSet/>
      <dgm:spPr/>
      <dgm:t>
        <a:bodyPr/>
        <a:lstStyle/>
        <a:p>
          <a:pPr algn="ctr"/>
          <a:endParaRPr lang="fr-FR"/>
        </a:p>
      </dgm:t>
    </dgm:pt>
    <dgm:pt modelId="{A9A2113E-8D99-4832-BE6B-BD8E77AD197E}">
      <dgm:prSet phldrT="[Texte]"/>
      <dgm:spPr/>
      <dgm:t>
        <a:bodyPr/>
        <a:lstStyle/>
        <a:p>
          <a:pPr algn="ctr"/>
          <a:r>
            <a:rPr lang="fr-FR"/>
            <a:t>documents</a:t>
          </a:r>
        </a:p>
      </dgm:t>
    </dgm:pt>
    <dgm:pt modelId="{5C5AC72D-7C01-492B-A870-54C2BC91F2AC}" type="parTrans" cxnId="{A0ED5B14-10E3-48FA-B228-38CAAFEEDEA8}">
      <dgm:prSet/>
      <dgm:spPr/>
      <dgm:t>
        <a:bodyPr/>
        <a:lstStyle/>
        <a:p>
          <a:pPr algn="ctr"/>
          <a:endParaRPr lang="fr-FR"/>
        </a:p>
      </dgm:t>
    </dgm:pt>
    <dgm:pt modelId="{885EFC03-8E38-4D33-A196-C1C5E286FFEB}" type="sibTrans" cxnId="{A0ED5B14-10E3-48FA-B228-38CAAFEEDEA8}">
      <dgm:prSet/>
      <dgm:spPr/>
      <dgm:t>
        <a:bodyPr/>
        <a:lstStyle/>
        <a:p>
          <a:pPr algn="ctr"/>
          <a:endParaRPr lang="fr-FR"/>
        </a:p>
      </dgm:t>
    </dgm:pt>
    <dgm:pt modelId="{82589220-69E6-47C1-809A-12EEDD1FAABA}">
      <dgm:prSet phldrT="[Texte]"/>
      <dgm:spPr/>
      <dgm:t>
        <a:bodyPr/>
        <a:lstStyle/>
        <a:p>
          <a:pPr algn="ctr"/>
          <a:r>
            <a:rPr lang="fr-FR"/>
            <a:t>rapport</a:t>
          </a:r>
        </a:p>
      </dgm:t>
    </dgm:pt>
    <dgm:pt modelId="{95EFA7F5-1768-4565-B489-BE55CBFF86B1}" type="parTrans" cxnId="{9C048C4B-2269-4494-8C88-6AA0C24DB8CA}">
      <dgm:prSet/>
      <dgm:spPr/>
      <dgm:t>
        <a:bodyPr/>
        <a:lstStyle/>
        <a:p>
          <a:pPr algn="ctr"/>
          <a:endParaRPr lang="fr-FR"/>
        </a:p>
      </dgm:t>
    </dgm:pt>
    <dgm:pt modelId="{6CC5A0D9-7E3F-492B-85F9-4ABB241A4767}" type="sibTrans" cxnId="{9C048C4B-2269-4494-8C88-6AA0C24DB8CA}">
      <dgm:prSet/>
      <dgm:spPr/>
      <dgm:t>
        <a:bodyPr/>
        <a:lstStyle/>
        <a:p>
          <a:pPr algn="ctr"/>
          <a:endParaRPr lang="fr-FR"/>
        </a:p>
      </dgm:t>
    </dgm:pt>
    <dgm:pt modelId="{067028DC-0133-461C-A9F7-0F2C020A6FAB}">
      <dgm:prSet phldrT="[Texte]"/>
      <dgm:spPr/>
      <dgm:t>
        <a:bodyPr/>
        <a:lstStyle/>
        <a:p>
          <a:pPr algn="ctr"/>
          <a:r>
            <a:rPr lang="fr-FR"/>
            <a:t>documentation</a:t>
          </a:r>
        </a:p>
      </dgm:t>
    </dgm:pt>
    <dgm:pt modelId="{6B605412-A706-4118-A0E2-AAE31A8E9EB8}" type="parTrans" cxnId="{AAD79AA3-E62D-4137-BB4A-0C290896D330}">
      <dgm:prSet/>
      <dgm:spPr/>
      <dgm:t>
        <a:bodyPr/>
        <a:lstStyle/>
        <a:p>
          <a:pPr algn="ctr"/>
          <a:endParaRPr lang="fr-FR"/>
        </a:p>
      </dgm:t>
    </dgm:pt>
    <dgm:pt modelId="{DCACB005-FFF1-40F1-9405-70123B624166}" type="sibTrans" cxnId="{AAD79AA3-E62D-4137-BB4A-0C290896D330}">
      <dgm:prSet/>
      <dgm:spPr/>
      <dgm:t>
        <a:bodyPr/>
        <a:lstStyle/>
        <a:p>
          <a:pPr algn="ctr"/>
          <a:endParaRPr lang="fr-FR"/>
        </a:p>
      </dgm:t>
    </dgm:pt>
    <dgm:pt modelId="{33CF2981-44B4-4DE5-8E4C-A07C17E13BBC}">
      <dgm:prSet phldrT="[Texte]"/>
      <dgm:spPr/>
      <dgm:t>
        <a:bodyPr/>
        <a:lstStyle/>
        <a:p>
          <a:pPr algn="ctr"/>
          <a:r>
            <a:rPr lang="fr-FR"/>
            <a:t>qualité</a:t>
          </a:r>
        </a:p>
      </dgm:t>
    </dgm:pt>
    <dgm:pt modelId="{535DE819-75C4-44F7-8599-AC180676EFD0}" type="parTrans" cxnId="{B94FA217-827A-4555-952D-B7198E0CE9C0}">
      <dgm:prSet/>
      <dgm:spPr/>
      <dgm:t>
        <a:bodyPr/>
        <a:lstStyle/>
        <a:p>
          <a:pPr algn="ctr"/>
          <a:endParaRPr lang="fr-FR"/>
        </a:p>
      </dgm:t>
    </dgm:pt>
    <dgm:pt modelId="{08637F38-FB4F-4E54-B42D-B16600702B1C}" type="sibTrans" cxnId="{B94FA217-827A-4555-952D-B7198E0CE9C0}">
      <dgm:prSet/>
      <dgm:spPr/>
      <dgm:t>
        <a:bodyPr/>
        <a:lstStyle/>
        <a:p>
          <a:pPr algn="ctr"/>
          <a:endParaRPr lang="fr-FR"/>
        </a:p>
      </dgm:t>
    </dgm:pt>
    <dgm:pt modelId="{E372D57D-73A3-4D6E-9932-7A48ACA4FB3B}">
      <dgm:prSet phldrT="[Texte]"/>
      <dgm:spPr/>
      <dgm:t>
        <a:bodyPr/>
        <a:lstStyle/>
        <a:p>
          <a:pPr algn="ctr"/>
          <a:r>
            <a:rPr lang="fr-FR"/>
            <a:t>design</a:t>
          </a:r>
        </a:p>
      </dgm:t>
    </dgm:pt>
    <dgm:pt modelId="{5E0519A4-15CF-4E0B-A4DC-A709D573574E}" type="parTrans" cxnId="{C67979BA-4A77-44F3-8A46-6C32221981EE}">
      <dgm:prSet/>
      <dgm:spPr/>
      <dgm:t>
        <a:bodyPr/>
        <a:lstStyle/>
        <a:p>
          <a:pPr algn="ctr"/>
          <a:endParaRPr lang="fr-FR"/>
        </a:p>
      </dgm:t>
    </dgm:pt>
    <dgm:pt modelId="{DBB0DAF3-E64D-4044-A467-093E3E99CCFA}" type="sibTrans" cxnId="{C67979BA-4A77-44F3-8A46-6C32221981EE}">
      <dgm:prSet/>
      <dgm:spPr/>
      <dgm:t>
        <a:bodyPr/>
        <a:lstStyle/>
        <a:p>
          <a:pPr algn="ctr"/>
          <a:endParaRPr lang="fr-FR"/>
        </a:p>
      </dgm:t>
    </dgm:pt>
    <dgm:pt modelId="{A81FAB9F-E203-4850-8CAA-2A69E8B5892A}">
      <dgm:prSet phldrT="[Texte]"/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DC3DE627-4472-430F-BFE1-6852A3803E87}" type="parTrans" cxnId="{BA8C96CF-B95A-458A-BC16-F6C0CD732368}">
      <dgm:prSet/>
      <dgm:spPr/>
      <dgm:t>
        <a:bodyPr/>
        <a:lstStyle/>
        <a:p>
          <a:pPr algn="ctr"/>
          <a:endParaRPr lang="fr-FR"/>
        </a:p>
      </dgm:t>
    </dgm:pt>
    <dgm:pt modelId="{E26EF0F5-EBE8-4D1E-92E1-CEAC5822A83D}" type="sibTrans" cxnId="{BA8C96CF-B95A-458A-BC16-F6C0CD732368}">
      <dgm:prSet/>
      <dgm:spPr/>
      <dgm:t>
        <a:bodyPr/>
        <a:lstStyle/>
        <a:p>
          <a:pPr algn="ctr"/>
          <a:endParaRPr lang="fr-FR"/>
        </a:p>
      </dgm:t>
    </dgm:pt>
    <dgm:pt modelId="{D012578F-39F2-439A-8F4F-15DF6296E4FC}">
      <dgm:prSet phldrT="[Texte]"/>
      <dgm:spPr/>
      <dgm:t>
        <a:bodyPr/>
        <a:lstStyle/>
        <a:p>
          <a:pPr algn="ctr"/>
          <a:r>
            <a:rPr lang="fr-FR"/>
            <a:t>design</a:t>
          </a:r>
        </a:p>
      </dgm:t>
    </dgm:pt>
    <dgm:pt modelId="{75A3550E-074C-484C-8E97-BDBEC3A3F115}" type="parTrans" cxnId="{25964293-5FB9-40BA-9310-B376C4D3E6E3}">
      <dgm:prSet/>
      <dgm:spPr/>
      <dgm:t>
        <a:bodyPr/>
        <a:lstStyle/>
        <a:p>
          <a:pPr algn="ctr"/>
          <a:endParaRPr lang="fr-FR"/>
        </a:p>
      </dgm:t>
    </dgm:pt>
    <dgm:pt modelId="{750D7A56-4752-4759-A722-1B8EA448A430}" type="sibTrans" cxnId="{25964293-5FB9-40BA-9310-B376C4D3E6E3}">
      <dgm:prSet/>
      <dgm:spPr/>
      <dgm:t>
        <a:bodyPr/>
        <a:lstStyle/>
        <a:p>
          <a:pPr algn="ctr"/>
          <a:endParaRPr lang="fr-FR"/>
        </a:p>
      </dgm:t>
    </dgm:pt>
    <dgm:pt modelId="{804AF34B-A7C1-41B1-AB3D-2F342FA708E4}">
      <dgm:prSet phldrT="[Texte]"/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AE3BA2A2-DB8B-44BA-B410-86498F63B810}" type="parTrans" cxnId="{342441EB-1923-4071-BCB2-6A06D181680C}">
      <dgm:prSet/>
      <dgm:spPr/>
      <dgm:t>
        <a:bodyPr/>
        <a:lstStyle/>
        <a:p>
          <a:pPr algn="ctr"/>
          <a:endParaRPr lang="fr-FR"/>
        </a:p>
      </dgm:t>
    </dgm:pt>
    <dgm:pt modelId="{546A376D-35C9-46A0-B72A-7BC19B64E8C6}" type="sibTrans" cxnId="{342441EB-1923-4071-BCB2-6A06D181680C}">
      <dgm:prSet/>
      <dgm:spPr/>
      <dgm:t>
        <a:bodyPr/>
        <a:lstStyle/>
        <a:p>
          <a:pPr algn="ctr"/>
          <a:endParaRPr lang="fr-FR"/>
        </a:p>
      </dgm:t>
    </dgm:pt>
    <dgm:pt modelId="{3A9FA3E1-006A-40BE-9795-8A7963EA8781}" type="pres">
      <dgm:prSet presAssocID="{1BD68B34-DB0D-47FC-BCA7-918C0E2DAA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1793CB6-EF7F-49EE-9091-14273EB13C1E}" type="pres">
      <dgm:prSet presAssocID="{735A0DC2-A858-4D64-A49F-9449FD971A6F}" presName="hierRoot1" presStyleCnt="0">
        <dgm:presLayoutVars>
          <dgm:hierBranch val="init"/>
        </dgm:presLayoutVars>
      </dgm:prSet>
      <dgm:spPr/>
    </dgm:pt>
    <dgm:pt modelId="{A484B486-CCC0-498B-90FB-D14FC2420A28}" type="pres">
      <dgm:prSet presAssocID="{735A0DC2-A858-4D64-A49F-9449FD971A6F}" presName="rootComposite1" presStyleCnt="0"/>
      <dgm:spPr/>
    </dgm:pt>
    <dgm:pt modelId="{5D8E1D5D-8B61-4658-9041-E6E8BF3A154E}" type="pres">
      <dgm:prSet presAssocID="{735A0DC2-A858-4D64-A49F-9449FD971A6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176CC4-4045-480D-8DBF-4BCA998C4BD0}" type="pres">
      <dgm:prSet presAssocID="{735A0DC2-A858-4D64-A49F-9449FD971A6F}" presName="rootConnector1" presStyleLbl="node1" presStyleIdx="0" presStyleCnt="0"/>
      <dgm:spPr/>
    </dgm:pt>
    <dgm:pt modelId="{F06DC1A3-1516-4E20-B350-0FABFA5B622E}" type="pres">
      <dgm:prSet presAssocID="{735A0DC2-A858-4D64-A49F-9449FD971A6F}" presName="hierChild2" presStyleCnt="0"/>
      <dgm:spPr/>
    </dgm:pt>
    <dgm:pt modelId="{23A6F504-D363-4C5E-865D-2E7349D1FCBB}" type="pres">
      <dgm:prSet presAssocID="{D98144D8-6D56-4A96-A092-8BD5ABE2DFA9}" presName="Name37" presStyleLbl="parChTrans1D2" presStyleIdx="0" presStyleCnt="3"/>
      <dgm:spPr/>
    </dgm:pt>
    <dgm:pt modelId="{DC005DD3-DB23-49F8-892D-355469F8A5D1}" type="pres">
      <dgm:prSet presAssocID="{F66D8BB6-906F-4D9F-AFD0-C41BC2FA3E96}" presName="hierRoot2" presStyleCnt="0">
        <dgm:presLayoutVars>
          <dgm:hierBranch val="init"/>
        </dgm:presLayoutVars>
      </dgm:prSet>
      <dgm:spPr/>
    </dgm:pt>
    <dgm:pt modelId="{BA83DA3B-5378-4603-BA2C-9FB0B60ABDA1}" type="pres">
      <dgm:prSet presAssocID="{F66D8BB6-906F-4D9F-AFD0-C41BC2FA3E96}" presName="rootComposite" presStyleCnt="0"/>
      <dgm:spPr/>
    </dgm:pt>
    <dgm:pt modelId="{1AF7FB99-EDC0-4C36-8CA4-BA5F79780652}" type="pres">
      <dgm:prSet presAssocID="{F66D8BB6-906F-4D9F-AFD0-C41BC2FA3E96}" presName="rootText" presStyleLbl="node2" presStyleIdx="0" presStyleCnt="3">
        <dgm:presLayoutVars>
          <dgm:chPref val="3"/>
        </dgm:presLayoutVars>
      </dgm:prSet>
      <dgm:spPr/>
    </dgm:pt>
    <dgm:pt modelId="{A0255166-2391-422A-95BC-2B92C297552F}" type="pres">
      <dgm:prSet presAssocID="{F66D8BB6-906F-4D9F-AFD0-C41BC2FA3E96}" presName="rootConnector" presStyleLbl="node2" presStyleIdx="0" presStyleCnt="3"/>
      <dgm:spPr/>
    </dgm:pt>
    <dgm:pt modelId="{B10F4832-F224-4A3B-8E8A-92CD1EF42258}" type="pres">
      <dgm:prSet presAssocID="{F66D8BB6-906F-4D9F-AFD0-C41BC2FA3E96}" presName="hierChild4" presStyleCnt="0"/>
      <dgm:spPr/>
    </dgm:pt>
    <dgm:pt modelId="{D3C51F95-0813-4D18-B5F2-56DB4E0760E1}" type="pres">
      <dgm:prSet presAssocID="{75A3550E-074C-484C-8E97-BDBEC3A3F115}" presName="Name37" presStyleLbl="parChTrans1D3" presStyleIdx="0" presStyleCnt="7"/>
      <dgm:spPr/>
    </dgm:pt>
    <dgm:pt modelId="{CA2EE9DF-CC1F-44F9-9E98-785A15E7B26D}" type="pres">
      <dgm:prSet presAssocID="{D012578F-39F2-439A-8F4F-15DF6296E4FC}" presName="hierRoot2" presStyleCnt="0">
        <dgm:presLayoutVars>
          <dgm:hierBranch val="init"/>
        </dgm:presLayoutVars>
      </dgm:prSet>
      <dgm:spPr/>
    </dgm:pt>
    <dgm:pt modelId="{5B866255-3E6C-4CAF-ADAC-FD102E921EFD}" type="pres">
      <dgm:prSet presAssocID="{D012578F-39F2-439A-8F4F-15DF6296E4FC}" presName="rootComposite" presStyleCnt="0"/>
      <dgm:spPr/>
    </dgm:pt>
    <dgm:pt modelId="{FFCB37CB-5A6A-4B6D-BF76-8ED52664217C}" type="pres">
      <dgm:prSet presAssocID="{D012578F-39F2-439A-8F4F-15DF6296E4FC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CDA79B-E88C-4C65-B995-55FB9DB08D08}" type="pres">
      <dgm:prSet presAssocID="{D012578F-39F2-439A-8F4F-15DF6296E4FC}" presName="rootConnector" presStyleLbl="node3" presStyleIdx="0" presStyleCnt="7"/>
      <dgm:spPr/>
    </dgm:pt>
    <dgm:pt modelId="{D39CD29F-2938-4AAC-AC67-C8F07213D363}" type="pres">
      <dgm:prSet presAssocID="{D012578F-39F2-439A-8F4F-15DF6296E4FC}" presName="hierChild4" presStyleCnt="0"/>
      <dgm:spPr/>
    </dgm:pt>
    <dgm:pt modelId="{4C82966D-2D1D-4B41-966F-77C68F568A19}" type="pres">
      <dgm:prSet presAssocID="{D012578F-39F2-439A-8F4F-15DF6296E4FC}" presName="hierChild5" presStyleCnt="0"/>
      <dgm:spPr/>
    </dgm:pt>
    <dgm:pt modelId="{DE5FEFA0-22E8-4FE4-8A6B-CD44FA9E9323}" type="pres">
      <dgm:prSet presAssocID="{AE3BA2A2-DB8B-44BA-B410-86498F63B810}" presName="Name37" presStyleLbl="parChTrans1D3" presStyleIdx="1" presStyleCnt="7"/>
      <dgm:spPr/>
    </dgm:pt>
    <dgm:pt modelId="{33E410DA-E6F6-4B16-AC7F-22696878F235}" type="pres">
      <dgm:prSet presAssocID="{804AF34B-A7C1-41B1-AB3D-2F342FA708E4}" presName="hierRoot2" presStyleCnt="0">
        <dgm:presLayoutVars>
          <dgm:hierBranch val="init"/>
        </dgm:presLayoutVars>
      </dgm:prSet>
      <dgm:spPr/>
    </dgm:pt>
    <dgm:pt modelId="{664E25A5-52C0-45DC-8F10-7470EB923B78}" type="pres">
      <dgm:prSet presAssocID="{804AF34B-A7C1-41B1-AB3D-2F342FA708E4}" presName="rootComposite" presStyleCnt="0"/>
      <dgm:spPr/>
    </dgm:pt>
    <dgm:pt modelId="{2973E995-A0A1-4980-8701-5190EAC1F0E5}" type="pres">
      <dgm:prSet presAssocID="{804AF34B-A7C1-41B1-AB3D-2F342FA708E4}" presName="rootText" presStyleLbl="node3" presStyleIdx="1" presStyleCnt="7">
        <dgm:presLayoutVars>
          <dgm:chPref val="3"/>
        </dgm:presLayoutVars>
      </dgm:prSet>
      <dgm:spPr/>
    </dgm:pt>
    <dgm:pt modelId="{41C72668-034C-4442-A2CA-307F8EDE7FAB}" type="pres">
      <dgm:prSet presAssocID="{804AF34B-A7C1-41B1-AB3D-2F342FA708E4}" presName="rootConnector" presStyleLbl="node3" presStyleIdx="1" presStyleCnt="7"/>
      <dgm:spPr/>
    </dgm:pt>
    <dgm:pt modelId="{E37C217F-1DA5-4451-9B18-A056D501299F}" type="pres">
      <dgm:prSet presAssocID="{804AF34B-A7C1-41B1-AB3D-2F342FA708E4}" presName="hierChild4" presStyleCnt="0"/>
      <dgm:spPr/>
    </dgm:pt>
    <dgm:pt modelId="{03A6CD44-7A3D-4CD5-9CBA-6C5FBE68C274}" type="pres">
      <dgm:prSet presAssocID="{804AF34B-A7C1-41B1-AB3D-2F342FA708E4}" presName="hierChild5" presStyleCnt="0"/>
      <dgm:spPr/>
    </dgm:pt>
    <dgm:pt modelId="{A6EBEA6A-483F-43D0-AEE1-118488BB982D}" type="pres">
      <dgm:prSet presAssocID="{F66D8BB6-906F-4D9F-AFD0-C41BC2FA3E96}" presName="hierChild5" presStyleCnt="0"/>
      <dgm:spPr/>
    </dgm:pt>
    <dgm:pt modelId="{72EAA00B-7CA6-4599-BCF6-CEE1C4B1ECB6}" type="pres">
      <dgm:prSet presAssocID="{721BD85A-0859-4463-BFCF-A65B859BCEF0}" presName="Name37" presStyleLbl="parChTrans1D2" presStyleIdx="1" presStyleCnt="3"/>
      <dgm:spPr/>
    </dgm:pt>
    <dgm:pt modelId="{EE964B6E-88B6-4BC7-B99F-67AA97D9D1A4}" type="pres">
      <dgm:prSet presAssocID="{D2725400-23B9-4677-BDA2-EC6940F0CB7A}" presName="hierRoot2" presStyleCnt="0">
        <dgm:presLayoutVars>
          <dgm:hierBranch val="init"/>
        </dgm:presLayoutVars>
      </dgm:prSet>
      <dgm:spPr/>
    </dgm:pt>
    <dgm:pt modelId="{92D5F438-75AB-46EC-A161-7D046DAE2DE4}" type="pres">
      <dgm:prSet presAssocID="{D2725400-23B9-4677-BDA2-EC6940F0CB7A}" presName="rootComposite" presStyleCnt="0"/>
      <dgm:spPr/>
    </dgm:pt>
    <dgm:pt modelId="{950D857F-0825-40F3-A581-740FE38FAC2F}" type="pres">
      <dgm:prSet presAssocID="{D2725400-23B9-4677-BDA2-EC6940F0CB7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C4B0D2F-4E0C-436B-8E54-CE911E352FBA}" type="pres">
      <dgm:prSet presAssocID="{D2725400-23B9-4677-BDA2-EC6940F0CB7A}" presName="rootConnector" presStyleLbl="node2" presStyleIdx="1" presStyleCnt="3"/>
      <dgm:spPr/>
    </dgm:pt>
    <dgm:pt modelId="{3BF60E96-6D3D-4E3E-BD44-6719CAD8D24F}" type="pres">
      <dgm:prSet presAssocID="{D2725400-23B9-4677-BDA2-EC6940F0CB7A}" presName="hierChild4" presStyleCnt="0"/>
      <dgm:spPr/>
    </dgm:pt>
    <dgm:pt modelId="{B2B76746-4E8E-4259-AD57-EDDF063A9AAD}" type="pres">
      <dgm:prSet presAssocID="{5E0519A4-15CF-4E0B-A4DC-A709D573574E}" presName="Name37" presStyleLbl="parChTrans1D3" presStyleIdx="2" presStyleCnt="7"/>
      <dgm:spPr/>
    </dgm:pt>
    <dgm:pt modelId="{AC3B3945-3D4E-4C16-9263-41EE9CA2042E}" type="pres">
      <dgm:prSet presAssocID="{E372D57D-73A3-4D6E-9932-7A48ACA4FB3B}" presName="hierRoot2" presStyleCnt="0">
        <dgm:presLayoutVars>
          <dgm:hierBranch val="init"/>
        </dgm:presLayoutVars>
      </dgm:prSet>
      <dgm:spPr/>
    </dgm:pt>
    <dgm:pt modelId="{001AC713-3874-4262-BCD6-39CACF077E13}" type="pres">
      <dgm:prSet presAssocID="{E372D57D-73A3-4D6E-9932-7A48ACA4FB3B}" presName="rootComposite" presStyleCnt="0"/>
      <dgm:spPr/>
    </dgm:pt>
    <dgm:pt modelId="{CC308CB2-EE57-491B-9E71-39C1659FD926}" type="pres">
      <dgm:prSet presAssocID="{E372D57D-73A3-4D6E-9932-7A48ACA4FB3B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986E6FD-CF79-4B33-B4C9-CD8F4E97F42E}" type="pres">
      <dgm:prSet presAssocID="{E372D57D-73A3-4D6E-9932-7A48ACA4FB3B}" presName="rootConnector" presStyleLbl="node3" presStyleIdx="2" presStyleCnt="7"/>
      <dgm:spPr/>
    </dgm:pt>
    <dgm:pt modelId="{404BB16D-1D04-4C85-BF26-3F973BAF79E0}" type="pres">
      <dgm:prSet presAssocID="{E372D57D-73A3-4D6E-9932-7A48ACA4FB3B}" presName="hierChild4" presStyleCnt="0"/>
      <dgm:spPr/>
    </dgm:pt>
    <dgm:pt modelId="{F3CDE714-8FB7-4E66-A57B-1B19B6DAB5DB}" type="pres">
      <dgm:prSet presAssocID="{E372D57D-73A3-4D6E-9932-7A48ACA4FB3B}" presName="hierChild5" presStyleCnt="0"/>
      <dgm:spPr/>
    </dgm:pt>
    <dgm:pt modelId="{E22EBF26-5A57-44AF-A09F-D00B8C179727}" type="pres">
      <dgm:prSet presAssocID="{DC3DE627-4472-430F-BFE1-6852A3803E87}" presName="Name37" presStyleLbl="parChTrans1D3" presStyleIdx="3" presStyleCnt="7"/>
      <dgm:spPr/>
    </dgm:pt>
    <dgm:pt modelId="{F40C9655-0B25-40A0-B38F-50C7AE5C6A44}" type="pres">
      <dgm:prSet presAssocID="{A81FAB9F-E203-4850-8CAA-2A69E8B5892A}" presName="hierRoot2" presStyleCnt="0">
        <dgm:presLayoutVars>
          <dgm:hierBranch val="init"/>
        </dgm:presLayoutVars>
      </dgm:prSet>
      <dgm:spPr/>
    </dgm:pt>
    <dgm:pt modelId="{577E3918-4EA7-4CBD-BF53-F1A2C6DF7DE1}" type="pres">
      <dgm:prSet presAssocID="{A81FAB9F-E203-4850-8CAA-2A69E8B5892A}" presName="rootComposite" presStyleCnt="0"/>
      <dgm:spPr/>
    </dgm:pt>
    <dgm:pt modelId="{78173297-E18A-400A-A252-2C06433EAE1A}" type="pres">
      <dgm:prSet presAssocID="{A81FAB9F-E203-4850-8CAA-2A69E8B5892A}" presName="rootText" presStyleLbl="node3" presStyleIdx="3" presStyleCnt="7">
        <dgm:presLayoutVars>
          <dgm:chPref val="3"/>
        </dgm:presLayoutVars>
      </dgm:prSet>
      <dgm:spPr/>
    </dgm:pt>
    <dgm:pt modelId="{F5A5CCD8-83B5-4AAD-9D42-FB912B4CD597}" type="pres">
      <dgm:prSet presAssocID="{A81FAB9F-E203-4850-8CAA-2A69E8B5892A}" presName="rootConnector" presStyleLbl="node3" presStyleIdx="3" presStyleCnt="7"/>
      <dgm:spPr/>
    </dgm:pt>
    <dgm:pt modelId="{FA8632F8-FC6F-4D96-9462-D47CF1319044}" type="pres">
      <dgm:prSet presAssocID="{A81FAB9F-E203-4850-8CAA-2A69E8B5892A}" presName="hierChild4" presStyleCnt="0"/>
      <dgm:spPr/>
    </dgm:pt>
    <dgm:pt modelId="{B38846E2-48E7-4B2D-BC4D-226B61529E98}" type="pres">
      <dgm:prSet presAssocID="{A81FAB9F-E203-4850-8CAA-2A69E8B5892A}" presName="hierChild5" presStyleCnt="0"/>
      <dgm:spPr/>
    </dgm:pt>
    <dgm:pt modelId="{28B7A20A-A776-457A-A7B0-E51B7C2DD023}" type="pres">
      <dgm:prSet presAssocID="{D2725400-23B9-4677-BDA2-EC6940F0CB7A}" presName="hierChild5" presStyleCnt="0"/>
      <dgm:spPr/>
    </dgm:pt>
    <dgm:pt modelId="{4B0F893C-B306-4296-A20B-E3B9BF1DA80B}" type="pres">
      <dgm:prSet presAssocID="{5C5AC72D-7C01-492B-A870-54C2BC91F2AC}" presName="Name37" presStyleLbl="parChTrans1D2" presStyleIdx="2" presStyleCnt="3"/>
      <dgm:spPr/>
    </dgm:pt>
    <dgm:pt modelId="{C81A1564-4BF9-47F6-BFAA-DDA0FC5866D6}" type="pres">
      <dgm:prSet presAssocID="{A9A2113E-8D99-4832-BE6B-BD8E77AD197E}" presName="hierRoot2" presStyleCnt="0">
        <dgm:presLayoutVars>
          <dgm:hierBranch val="init"/>
        </dgm:presLayoutVars>
      </dgm:prSet>
      <dgm:spPr/>
    </dgm:pt>
    <dgm:pt modelId="{91B59A56-1655-470C-BC89-4E8FD4F67485}" type="pres">
      <dgm:prSet presAssocID="{A9A2113E-8D99-4832-BE6B-BD8E77AD197E}" presName="rootComposite" presStyleCnt="0"/>
      <dgm:spPr/>
    </dgm:pt>
    <dgm:pt modelId="{39C07700-4526-44E1-A698-E9B7C4F9D5B9}" type="pres">
      <dgm:prSet presAssocID="{A9A2113E-8D99-4832-BE6B-BD8E77AD197E}" presName="rootText" presStyleLbl="node2" presStyleIdx="2" presStyleCnt="3">
        <dgm:presLayoutVars>
          <dgm:chPref val="3"/>
        </dgm:presLayoutVars>
      </dgm:prSet>
      <dgm:spPr/>
    </dgm:pt>
    <dgm:pt modelId="{192B446D-B7B8-472F-B051-85A4C12207CF}" type="pres">
      <dgm:prSet presAssocID="{A9A2113E-8D99-4832-BE6B-BD8E77AD197E}" presName="rootConnector" presStyleLbl="node2" presStyleIdx="2" presStyleCnt="3"/>
      <dgm:spPr/>
    </dgm:pt>
    <dgm:pt modelId="{50BE9615-029A-4C73-9A8D-EFDB06CA9099}" type="pres">
      <dgm:prSet presAssocID="{A9A2113E-8D99-4832-BE6B-BD8E77AD197E}" presName="hierChild4" presStyleCnt="0"/>
      <dgm:spPr/>
    </dgm:pt>
    <dgm:pt modelId="{9676EAC5-59A6-4EE3-B7EA-E55DDD42DA28}" type="pres">
      <dgm:prSet presAssocID="{95EFA7F5-1768-4565-B489-BE55CBFF86B1}" presName="Name37" presStyleLbl="parChTrans1D3" presStyleIdx="4" presStyleCnt="7"/>
      <dgm:spPr/>
    </dgm:pt>
    <dgm:pt modelId="{CC0A4DD8-CF11-477B-A1C3-58BFB1CF701D}" type="pres">
      <dgm:prSet presAssocID="{82589220-69E6-47C1-809A-12EEDD1FAABA}" presName="hierRoot2" presStyleCnt="0">
        <dgm:presLayoutVars>
          <dgm:hierBranch val="init"/>
        </dgm:presLayoutVars>
      </dgm:prSet>
      <dgm:spPr/>
    </dgm:pt>
    <dgm:pt modelId="{BA7EFE9B-035C-45BE-8807-97F9E18A7288}" type="pres">
      <dgm:prSet presAssocID="{82589220-69E6-47C1-809A-12EEDD1FAABA}" presName="rootComposite" presStyleCnt="0"/>
      <dgm:spPr/>
    </dgm:pt>
    <dgm:pt modelId="{C1BDC1D6-F47B-468C-9DCD-5422A19E8264}" type="pres">
      <dgm:prSet presAssocID="{82589220-69E6-47C1-809A-12EEDD1FAABA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5F1ACEF-99D8-4C7A-8B08-111C8EB5FA35}" type="pres">
      <dgm:prSet presAssocID="{82589220-69E6-47C1-809A-12EEDD1FAABA}" presName="rootConnector" presStyleLbl="node3" presStyleIdx="4" presStyleCnt="7"/>
      <dgm:spPr/>
    </dgm:pt>
    <dgm:pt modelId="{1B7272F4-9F60-4A96-B641-8A6AD3DB953C}" type="pres">
      <dgm:prSet presAssocID="{82589220-69E6-47C1-809A-12EEDD1FAABA}" presName="hierChild4" presStyleCnt="0"/>
      <dgm:spPr/>
    </dgm:pt>
    <dgm:pt modelId="{51257EDE-A463-46B0-950E-2E9558428F6E}" type="pres">
      <dgm:prSet presAssocID="{82589220-69E6-47C1-809A-12EEDD1FAABA}" presName="hierChild5" presStyleCnt="0"/>
      <dgm:spPr/>
    </dgm:pt>
    <dgm:pt modelId="{0C42BF47-3445-47A0-AB19-2BA843417130}" type="pres">
      <dgm:prSet presAssocID="{6B605412-A706-4118-A0E2-AAE31A8E9EB8}" presName="Name37" presStyleLbl="parChTrans1D3" presStyleIdx="5" presStyleCnt="7"/>
      <dgm:spPr/>
    </dgm:pt>
    <dgm:pt modelId="{DC39CBC5-1D77-42B4-B085-87C3D79A8521}" type="pres">
      <dgm:prSet presAssocID="{067028DC-0133-461C-A9F7-0F2C020A6FAB}" presName="hierRoot2" presStyleCnt="0">
        <dgm:presLayoutVars>
          <dgm:hierBranch val="init"/>
        </dgm:presLayoutVars>
      </dgm:prSet>
      <dgm:spPr/>
    </dgm:pt>
    <dgm:pt modelId="{E96709AC-B3FF-480F-89C8-88B621557B49}" type="pres">
      <dgm:prSet presAssocID="{067028DC-0133-461C-A9F7-0F2C020A6FAB}" presName="rootComposite" presStyleCnt="0"/>
      <dgm:spPr/>
    </dgm:pt>
    <dgm:pt modelId="{47E8D134-4EC0-404E-8DD1-5123164CFE81}" type="pres">
      <dgm:prSet presAssocID="{067028DC-0133-461C-A9F7-0F2C020A6FAB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955B1B4-115E-4F5A-8760-CEE52960C809}" type="pres">
      <dgm:prSet presAssocID="{067028DC-0133-461C-A9F7-0F2C020A6FAB}" presName="rootConnector" presStyleLbl="node3" presStyleIdx="5" presStyleCnt="7"/>
      <dgm:spPr/>
    </dgm:pt>
    <dgm:pt modelId="{FC9E0CAB-E07F-488E-9294-CDEDCB643F7A}" type="pres">
      <dgm:prSet presAssocID="{067028DC-0133-461C-A9F7-0F2C020A6FAB}" presName="hierChild4" presStyleCnt="0"/>
      <dgm:spPr/>
    </dgm:pt>
    <dgm:pt modelId="{8071724F-0BA0-430B-B1E9-A31416307177}" type="pres">
      <dgm:prSet presAssocID="{067028DC-0133-461C-A9F7-0F2C020A6FAB}" presName="hierChild5" presStyleCnt="0"/>
      <dgm:spPr/>
    </dgm:pt>
    <dgm:pt modelId="{B82B2F05-EA24-4E28-8943-4F37FCF691E4}" type="pres">
      <dgm:prSet presAssocID="{535DE819-75C4-44F7-8599-AC180676EFD0}" presName="Name37" presStyleLbl="parChTrans1D3" presStyleIdx="6" presStyleCnt="7"/>
      <dgm:spPr/>
    </dgm:pt>
    <dgm:pt modelId="{A80A3009-0698-43DE-B872-1EFB2C169CA9}" type="pres">
      <dgm:prSet presAssocID="{33CF2981-44B4-4DE5-8E4C-A07C17E13BBC}" presName="hierRoot2" presStyleCnt="0">
        <dgm:presLayoutVars>
          <dgm:hierBranch val="init"/>
        </dgm:presLayoutVars>
      </dgm:prSet>
      <dgm:spPr/>
    </dgm:pt>
    <dgm:pt modelId="{11B73C79-9C3F-4952-A53C-553453F4FC53}" type="pres">
      <dgm:prSet presAssocID="{33CF2981-44B4-4DE5-8E4C-A07C17E13BBC}" presName="rootComposite" presStyleCnt="0"/>
      <dgm:spPr/>
    </dgm:pt>
    <dgm:pt modelId="{AA790A6B-46EB-49DA-A416-FC5D83F3F393}" type="pres">
      <dgm:prSet presAssocID="{33CF2981-44B4-4DE5-8E4C-A07C17E13BBC}" presName="rootText" presStyleLbl="node3" presStyleIdx="6" presStyleCnt="7">
        <dgm:presLayoutVars>
          <dgm:chPref val="3"/>
        </dgm:presLayoutVars>
      </dgm:prSet>
      <dgm:spPr/>
    </dgm:pt>
    <dgm:pt modelId="{B2D6EB4F-5F79-44F9-9F7D-F8B423F71B3E}" type="pres">
      <dgm:prSet presAssocID="{33CF2981-44B4-4DE5-8E4C-A07C17E13BBC}" presName="rootConnector" presStyleLbl="node3" presStyleIdx="6" presStyleCnt="7"/>
      <dgm:spPr/>
    </dgm:pt>
    <dgm:pt modelId="{ED7AEF03-8BC3-433B-9762-B044394A4BBE}" type="pres">
      <dgm:prSet presAssocID="{33CF2981-44B4-4DE5-8E4C-A07C17E13BBC}" presName="hierChild4" presStyleCnt="0"/>
      <dgm:spPr/>
    </dgm:pt>
    <dgm:pt modelId="{50C04A5A-9836-4033-8145-B6EA30270BB7}" type="pres">
      <dgm:prSet presAssocID="{33CF2981-44B4-4DE5-8E4C-A07C17E13BBC}" presName="hierChild5" presStyleCnt="0"/>
      <dgm:spPr/>
    </dgm:pt>
    <dgm:pt modelId="{2530799E-6590-47E6-9B07-23FF56E2AE79}" type="pres">
      <dgm:prSet presAssocID="{A9A2113E-8D99-4832-BE6B-BD8E77AD197E}" presName="hierChild5" presStyleCnt="0"/>
      <dgm:spPr/>
    </dgm:pt>
    <dgm:pt modelId="{C1BE7057-E4DE-4EFA-A0E7-DCF5D34C2F06}" type="pres">
      <dgm:prSet presAssocID="{735A0DC2-A858-4D64-A49F-9449FD971A6F}" presName="hierChild3" presStyleCnt="0"/>
      <dgm:spPr/>
    </dgm:pt>
  </dgm:ptLst>
  <dgm:cxnLst>
    <dgm:cxn modelId="{30403845-D907-4402-AC1F-0195F3D8D03F}" type="presOf" srcId="{067028DC-0133-461C-A9F7-0F2C020A6FAB}" destId="{47E8D134-4EC0-404E-8DD1-5123164CFE81}" srcOrd="0" destOrd="0" presId="urn:microsoft.com/office/officeart/2005/8/layout/orgChart1"/>
    <dgm:cxn modelId="{0D9EDA25-7D6A-46DD-A276-70EA82FA101D}" type="presOf" srcId="{804AF34B-A7C1-41B1-AB3D-2F342FA708E4}" destId="{41C72668-034C-4442-A2CA-307F8EDE7FAB}" srcOrd="1" destOrd="0" presId="urn:microsoft.com/office/officeart/2005/8/layout/orgChart1"/>
    <dgm:cxn modelId="{6D8E3A1F-A4B0-4849-9E9F-B9B302669EBA}" type="presOf" srcId="{E372D57D-73A3-4D6E-9932-7A48ACA4FB3B}" destId="{B986E6FD-CF79-4B33-B4C9-CD8F4E97F42E}" srcOrd="1" destOrd="0" presId="urn:microsoft.com/office/officeart/2005/8/layout/orgChart1"/>
    <dgm:cxn modelId="{D1002B4A-3051-4F1B-8612-008BB0EA232F}" type="presOf" srcId="{33CF2981-44B4-4DE5-8E4C-A07C17E13BBC}" destId="{AA790A6B-46EB-49DA-A416-FC5D83F3F393}" srcOrd="0" destOrd="0" presId="urn:microsoft.com/office/officeart/2005/8/layout/orgChart1"/>
    <dgm:cxn modelId="{A0ED5B14-10E3-48FA-B228-38CAAFEEDEA8}" srcId="{735A0DC2-A858-4D64-A49F-9449FD971A6F}" destId="{A9A2113E-8D99-4832-BE6B-BD8E77AD197E}" srcOrd="2" destOrd="0" parTransId="{5C5AC72D-7C01-492B-A870-54C2BC91F2AC}" sibTransId="{885EFC03-8E38-4D33-A196-C1C5E286FFEB}"/>
    <dgm:cxn modelId="{122FBD96-7721-40C7-A113-12FD052F2A9D}" type="presOf" srcId="{D98144D8-6D56-4A96-A092-8BD5ABE2DFA9}" destId="{23A6F504-D363-4C5E-865D-2E7349D1FCBB}" srcOrd="0" destOrd="0" presId="urn:microsoft.com/office/officeart/2005/8/layout/orgChart1"/>
    <dgm:cxn modelId="{DF51C03A-7500-44ED-9C15-605E85B94E72}" type="presOf" srcId="{D2725400-23B9-4677-BDA2-EC6940F0CB7A}" destId="{950D857F-0825-40F3-A581-740FE38FAC2F}" srcOrd="0" destOrd="0" presId="urn:microsoft.com/office/officeart/2005/8/layout/orgChart1"/>
    <dgm:cxn modelId="{C1B7E7F8-2210-4186-B6A1-E0DA3A727899}" type="presOf" srcId="{AE3BA2A2-DB8B-44BA-B410-86498F63B810}" destId="{DE5FEFA0-22E8-4FE4-8A6B-CD44FA9E9323}" srcOrd="0" destOrd="0" presId="urn:microsoft.com/office/officeart/2005/8/layout/orgChart1"/>
    <dgm:cxn modelId="{B94FA217-827A-4555-952D-B7198E0CE9C0}" srcId="{A9A2113E-8D99-4832-BE6B-BD8E77AD197E}" destId="{33CF2981-44B4-4DE5-8E4C-A07C17E13BBC}" srcOrd="2" destOrd="0" parTransId="{535DE819-75C4-44F7-8599-AC180676EFD0}" sibTransId="{08637F38-FB4F-4E54-B42D-B16600702B1C}"/>
    <dgm:cxn modelId="{FCB63C53-6158-4A07-A503-606DB0F579D8}" type="presOf" srcId="{D012578F-39F2-439A-8F4F-15DF6296E4FC}" destId="{2ECDA79B-E88C-4C65-B995-55FB9DB08D08}" srcOrd="1" destOrd="0" presId="urn:microsoft.com/office/officeart/2005/8/layout/orgChart1"/>
    <dgm:cxn modelId="{8150A29E-D80D-4DB4-969F-85B91EB6FE38}" type="presOf" srcId="{A81FAB9F-E203-4850-8CAA-2A69E8B5892A}" destId="{F5A5CCD8-83B5-4AAD-9D42-FB912B4CD597}" srcOrd="1" destOrd="0" presId="urn:microsoft.com/office/officeart/2005/8/layout/orgChart1"/>
    <dgm:cxn modelId="{F205EBAB-9123-41F7-B96F-D22FB25087CF}" type="presOf" srcId="{82589220-69E6-47C1-809A-12EEDD1FAABA}" destId="{C1BDC1D6-F47B-468C-9DCD-5422A19E8264}" srcOrd="0" destOrd="0" presId="urn:microsoft.com/office/officeart/2005/8/layout/orgChart1"/>
    <dgm:cxn modelId="{36A15DC0-7CFD-4B27-AFEE-0E507D4563D3}" type="presOf" srcId="{82589220-69E6-47C1-809A-12EEDD1FAABA}" destId="{95F1ACEF-99D8-4C7A-8B08-111C8EB5FA35}" srcOrd="1" destOrd="0" presId="urn:microsoft.com/office/officeart/2005/8/layout/orgChart1"/>
    <dgm:cxn modelId="{8ED112D9-1D53-4A1C-B9F7-FD2AE1B35D42}" type="presOf" srcId="{535DE819-75C4-44F7-8599-AC180676EFD0}" destId="{B82B2F05-EA24-4E28-8943-4F37FCF691E4}" srcOrd="0" destOrd="0" presId="urn:microsoft.com/office/officeart/2005/8/layout/orgChart1"/>
    <dgm:cxn modelId="{BA8C96CF-B95A-458A-BC16-F6C0CD732368}" srcId="{D2725400-23B9-4677-BDA2-EC6940F0CB7A}" destId="{A81FAB9F-E203-4850-8CAA-2A69E8B5892A}" srcOrd="1" destOrd="0" parTransId="{DC3DE627-4472-430F-BFE1-6852A3803E87}" sibTransId="{E26EF0F5-EBE8-4D1E-92E1-CEAC5822A83D}"/>
    <dgm:cxn modelId="{F04B47A3-9E27-4231-813C-C612E00E2195}" srcId="{735A0DC2-A858-4D64-A49F-9449FD971A6F}" destId="{F66D8BB6-906F-4D9F-AFD0-C41BC2FA3E96}" srcOrd="0" destOrd="0" parTransId="{D98144D8-6D56-4A96-A092-8BD5ABE2DFA9}" sibTransId="{5EC12C29-0781-4C80-AD29-3050B0F9B410}"/>
    <dgm:cxn modelId="{568733CF-3E12-4A85-8924-D4866EE071E1}" type="presOf" srcId="{5C5AC72D-7C01-492B-A870-54C2BC91F2AC}" destId="{4B0F893C-B306-4296-A20B-E3B9BF1DA80B}" srcOrd="0" destOrd="0" presId="urn:microsoft.com/office/officeart/2005/8/layout/orgChart1"/>
    <dgm:cxn modelId="{C87F3D9B-C0F2-436B-8C15-2886A6834A7A}" type="presOf" srcId="{D012578F-39F2-439A-8F4F-15DF6296E4FC}" destId="{FFCB37CB-5A6A-4B6D-BF76-8ED52664217C}" srcOrd="0" destOrd="0" presId="urn:microsoft.com/office/officeart/2005/8/layout/orgChart1"/>
    <dgm:cxn modelId="{2BBE9D7A-8516-4BE9-92EA-8243389737C5}" type="presOf" srcId="{5E0519A4-15CF-4E0B-A4DC-A709D573574E}" destId="{B2B76746-4E8E-4259-AD57-EDDF063A9AAD}" srcOrd="0" destOrd="0" presId="urn:microsoft.com/office/officeart/2005/8/layout/orgChart1"/>
    <dgm:cxn modelId="{25964293-5FB9-40BA-9310-B376C4D3E6E3}" srcId="{F66D8BB6-906F-4D9F-AFD0-C41BC2FA3E96}" destId="{D012578F-39F2-439A-8F4F-15DF6296E4FC}" srcOrd="0" destOrd="0" parTransId="{75A3550E-074C-484C-8E97-BDBEC3A3F115}" sibTransId="{750D7A56-4752-4759-A722-1B8EA448A430}"/>
    <dgm:cxn modelId="{DBE7FFD0-6F85-4738-8855-1294CDB78184}" type="presOf" srcId="{1BD68B34-DB0D-47FC-BCA7-918C0E2DAA02}" destId="{3A9FA3E1-006A-40BE-9795-8A7963EA8781}" srcOrd="0" destOrd="0" presId="urn:microsoft.com/office/officeart/2005/8/layout/orgChart1"/>
    <dgm:cxn modelId="{C67979BA-4A77-44F3-8A46-6C32221981EE}" srcId="{D2725400-23B9-4677-BDA2-EC6940F0CB7A}" destId="{E372D57D-73A3-4D6E-9932-7A48ACA4FB3B}" srcOrd="0" destOrd="0" parTransId="{5E0519A4-15CF-4E0B-A4DC-A709D573574E}" sibTransId="{DBB0DAF3-E64D-4044-A467-093E3E99CCFA}"/>
    <dgm:cxn modelId="{34024C19-E2B0-44A8-BD78-2B3CCC7898AD}" type="presOf" srcId="{735A0DC2-A858-4D64-A49F-9449FD971A6F}" destId="{74176CC4-4045-480D-8DBF-4BCA998C4BD0}" srcOrd="1" destOrd="0" presId="urn:microsoft.com/office/officeart/2005/8/layout/orgChart1"/>
    <dgm:cxn modelId="{9CF09BDC-7494-4376-9B77-B68DCFDD790B}" type="presOf" srcId="{DC3DE627-4472-430F-BFE1-6852A3803E87}" destId="{E22EBF26-5A57-44AF-A09F-D00B8C179727}" srcOrd="0" destOrd="0" presId="urn:microsoft.com/office/officeart/2005/8/layout/orgChart1"/>
    <dgm:cxn modelId="{2BA7E647-2BB6-437D-AC3E-07BDCA0C02BB}" type="presOf" srcId="{95EFA7F5-1768-4565-B489-BE55CBFF86B1}" destId="{9676EAC5-59A6-4EE3-B7EA-E55DDD42DA28}" srcOrd="0" destOrd="0" presId="urn:microsoft.com/office/officeart/2005/8/layout/orgChart1"/>
    <dgm:cxn modelId="{B7969F3A-C873-416E-BE01-2BAA640019B9}" type="presOf" srcId="{A81FAB9F-E203-4850-8CAA-2A69E8B5892A}" destId="{78173297-E18A-400A-A252-2C06433EAE1A}" srcOrd="0" destOrd="0" presId="urn:microsoft.com/office/officeart/2005/8/layout/orgChart1"/>
    <dgm:cxn modelId="{AAD79AA3-E62D-4137-BB4A-0C290896D330}" srcId="{A9A2113E-8D99-4832-BE6B-BD8E77AD197E}" destId="{067028DC-0133-461C-A9F7-0F2C020A6FAB}" srcOrd="1" destOrd="0" parTransId="{6B605412-A706-4118-A0E2-AAE31A8E9EB8}" sibTransId="{DCACB005-FFF1-40F1-9405-70123B624166}"/>
    <dgm:cxn modelId="{B917C748-DE21-4449-AAB6-64F46EEBB13A}" type="presOf" srcId="{E372D57D-73A3-4D6E-9932-7A48ACA4FB3B}" destId="{CC308CB2-EE57-491B-9E71-39C1659FD926}" srcOrd="0" destOrd="0" presId="urn:microsoft.com/office/officeart/2005/8/layout/orgChart1"/>
    <dgm:cxn modelId="{BF49783E-A5B0-41D1-B458-CFF4A186961E}" type="presOf" srcId="{33CF2981-44B4-4DE5-8E4C-A07C17E13BBC}" destId="{B2D6EB4F-5F79-44F9-9F7D-F8B423F71B3E}" srcOrd="1" destOrd="0" presId="urn:microsoft.com/office/officeart/2005/8/layout/orgChart1"/>
    <dgm:cxn modelId="{DB015868-45CB-438B-9C9B-ED394C5A5CD3}" type="presOf" srcId="{F66D8BB6-906F-4D9F-AFD0-C41BC2FA3E96}" destId="{1AF7FB99-EDC0-4C36-8CA4-BA5F79780652}" srcOrd="0" destOrd="0" presId="urn:microsoft.com/office/officeart/2005/8/layout/orgChart1"/>
    <dgm:cxn modelId="{C8B96ED8-345B-46CE-88C0-40E9CEAE05DA}" type="presOf" srcId="{721BD85A-0859-4463-BFCF-A65B859BCEF0}" destId="{72EAA00B-7CA6-4599-BCF6-CEE1C4B1ECB6}" srcOrd="0" destOrd="0" presId="urn:microsoft.com/office/officeart/2005/8/layout/orgChart1"/>
    <dgm:cxn modelId="{342441EB-1923-4071-BCB2-6A06D181680C}" srcId="{F66D8BB6-906F-4D9F-AFD0-C41BC2FA3E96}" destId="{804AF34B-A7C1-41B1-AB3D-2F342FA708E4}" srcOrd="1" destOrd="0" parTransId="{AE3BA2A2-DB8B-44BA-B410-86498F63B810}" sibTransId="{546A376D-35C9-46A0-B72A-7BC19B64E8C6}"/>
    <dgm:cxn modelId="{8B393A1A-B489-4B06-9CD4-220114E68501}" type="presOf" srcId="{6B605412-A706-4118-A0E2-AAE31A8E9EB8}" destId="{0C42BF47-3445-47A0-AB19-2BA843417130}" srcOrd="0" destOrd="0" presId="urn:microsoft.com/office/officeart/2005/8/layout/orgChart1"/>
    <dgm:cxn modelId="{3E07C36B-CDC5-4BD3-9ADF-7C44B90E773B}" type="presOf" srcId="{75A3550E-074C-484C-8E97-BDBEC3A3F115}" destId="{D3C51F95-0813-4D18-B5F2-56DB4E0760E1}" srcOrd="0" destOrd="0" presId="urn:microsoft.com/office/officeart/2005/8/layout/orgChart1"/>
    <dgm:cxn modelId="{E72EB040-6CEE-4B46-BBB5-2CC6B78F0215}" type="presOf" srcId="{D2725400-23B9-4677-BDA2-EC6940F0CB7A}" destId="{0C4B0D2F-4E0C-436B-8E54-CE911E352FBA}" srcOrd="1" destOrd="0" presId="urn:microsoft.com/office/officeart/2005/8/layout/orgChart1"/>
    <dgm:cxn modelId="{9A88374D-8C22-4FF6-BB7D-6896EF0BB152}" type="presOf" srcId="{067028DC-0133-461C-A9F7-0F2C020A6FAB}" destId="{4955B1B4-115E-4F5A-8760-CEE52960C809}" srcOrd="1" destOrd="0" presId="urn:microsoft.com/office/officeart/2005/8/layout/orgChart1"/>
    <dgm:cxn modelId="{D006CBBF-6580-4BD6-A21C-9ADB08865CCB}" type="presOf" srcId="{F66D8BB6-906F-4D9F-AFD0-C41BC2FA3E96}" destId="{A0255166-2391-422A-95BC-2B92C297552F}" srcOrd="1" destOrd="0" presId="urn:microsoft.com/office/officeart/2005/8/layout/orgChart1"/>
    <dgm:cxn modelId="{9C048C4B-2269-4494-8C88-6AA0C24DB8CA}" srcId="{A9A2113E-8D99-4832-BE6B-BD8E77AD197E}" destId="{82589220-69E6-47C1-809A-12EEDD1FAABA}" srcOrd="0" destOrd="0" parTransId="{95EFA7F5-1768-4565-B489-BE55CBFF86B1}" sibTransId="{6CC5A0D9-7E3F-492B-85F9-4ABB241A4767}"/>
    <dgm:cxn modelId="{6317F712-2A71-46F1-AC6C-B6C25A8BA010}" type="presOf" srcId="{A9A2113E-8D99-4832-BE6B-BD8E77AD197E}" destId="{39C07700-4526-44E1-A698-E9B7C4F9D5B9}" srcOrd="0" destOrd="0" presId="urn:microsoft.com/office/officeart/2005/8/layout/orgChart1"/>
    <dgm:cxn modelId="{BC5E0731-E456-4DCD-8792-157C11504565}" type="presOf" srcId="{735A0DC2-A858-4D64-A49F-9449FD971A6F}" destId="{5D8E1D5D-8B61-4658-9041-E6E8BF3A154E}" srcOrd="0" destOrd="0" presId="urn:microsoft.com/office/officeart/2005/8/layout/orgChart1"/>
    <dgm:cxn modelId="{74C3124A-9C67-46F7-B961-1875C046B45A}" srcId="{735A0DC2-A858-4D64-A49F-9449FD971A6F}" destId="{D2725400-23B9-4677-BDA2-EC6940F0CB7A}" srcOrd="1" destOrd="0" parTransId="{721BD85A-0859-4463-BFCF-A65B859BCEF0}" sibTransId="{FFB9EF9F-65C9-4C52-85D0-C65158F5FB7F}"/>
    <dgm:cxn modelId="{D0B26217-A26E-4B5E-AA9E-DFB281D04568}" srcId="{1BD68B34-DB0D-47FC-BCA7-918C0E2DAA02}" destId="{735A0DC2-A858-4D64-A49F-9449FD971A6F}" srcOrd="0" destOrd="0" parTransId="{452E2BFA-8241-46F6-B4E6-03DDFC9430EE}" sibTransId="{0C3C9C09-8814-449C-981E-B90C4821EB58}"/>
    <dgm:cxn modelId="{38AA0C47-29B2-4688-9682-66B55393A2DE}" type="presOf" srcId="{804AF34B-A7C1-41B1-AB3D-2F342FA708E4}" destId="{2973E995-A0A1-4980-8701-5190EAC1F0E5}" srcOrd="0" destOrd="0" presId="urn:microsoft.com/office/officeart/2005/8/layout/orgChart1"/>
    <dgm:cxn modelId="{937D082F-8E11-42C9-AE4D-98FD4F9A93F3}" type="presOf" srcId="{A9A2113E-8D99-4832-BE6B-BD8E77AD197E}" destId="{192B446D-B7B8-472F-B051-85A4C12207CF}" srcOrd="1" destOrd="0" presId="urn:microsoft.com/office/officeart/2005/8/layout/orgChart1"/>
    <dgm:cxn modelId="{71769ACB-F347-4B56-AB51-0309F9AE3CBC}" type="presParOf" srcId="{3A9FA3E1-006A-40BE-9795-8A7963EA8781}" destId="{D1793CB6-EF7F-49EE-9091-14273EB13C1E}" srcOrd="0" destOrd="0" presId="urn:microsoft.com/office/officeart/2005/8/layout/orgChart1"/>
    <dgm:cxn modelId="{4A977729-DE74-47EB-A8A0-FA2C65E1ED78}" type="presParOf" srcId="{D1793CB6-EF7F-49EE-9091-14273EB13C1E}" destId="{A484B486-CCC0-498B-90FB-D14FC2420A28}" srcOrd="0" destOrd="0" presId="urn:microsoft.com/office/officeart/2005/8/layout/orgChart1"/>
    <dgm:cxn modelId="{037FA1B5-9421-4C8B-8300-6D945CAD993D}" type="presParOf" srcId="{A484B486-CCC0-498B-90FB-D14FC2420A28}" destId="{5D8E1D5D-8B61-4658-9041-E6E8BF3A154E}" srcOrd="0" destOrd="0" presId="urn:microsoft.com/office/officeart/2005/8/layout/orgChart1"/>
    <dgm:cxn modelId="{357234C9-543A-4373-A01A-1CAF2AE25E91}" type="presParOf" srcId="{A484B486-CCC0-498B-90FB-D14FC2420A28}" destId="{74176CC4-4045-480D-8DBF-4BCA998C4BD0}" srcOrd="1" destOrd="0" presId="urn:microsoft.com/office/officeart/2005/8/layout/orgChart1"/>
    <dgm:cxn modelId="{14B5500C-00B9-46E7-9C0E-A5F76D4FF669}" type="presParOf" srcId="{D1793CB6-EF7F-49EE-9091-14273EB13C1E}" destId="{F06DC1A3-1516-4E20-B350-0FABFA5B622E}" srcOrd="1" destOrd="0" presId="urn:microsoft.com/office/officeart/2005/8/layout/orgChart1"/>
    <dgm:cxn modelId="{4DEA8E8E-1D7F-4D9D-93FE-358B5E2F1827}" type="presParOf" srcId="{F06DC1A3-1516-4E20-B350-0FABFA5B622E}" destId="{23A6F504-D363-4C5E-865D-2E7349D1FCBB}" srcOrd="0" destOrd="0" presId="urn:microsoft.com/office/officeart/2005/8/layout/orgChart1"/>
    <dgm:cxn modelId="{6DF54774-B3F8-43C7-A810-6F33167928E0}" type="presParOf" srcId="{F06DC1A3-1516-4E20-B350-0FABFA5B622E}" destId="{DC005DD3-DB23-49F8-892D-355469F8A5D1}" srcOrd="1" destOrd="0" presId="urn:microsoft.com/office/officeart/2005/8/layout/orgChart1"/>
    <dgm:cxn modelId="{FC434289-25B5-49B1-A19F-0D7A9A15B13D}" type="presParOf" srcId="{DC005DD3-DB23-49F8-892D-355469F8A5D1}" destId="{BA83DA3B-5378-4603-BA2C-9FB0B60ABDA1}" srcOrd="0" destOrd="0" presId="urn:microsoft.com/office/officeart/2005/8/layout/orgChart1"/>
    <dgm:cxn modelId="{1C04052F-F077-4939-B1CD-D68890884B0C}" type="presParOf" srcId="{BA83DA3B-5378-4603-BA2C-9FB0B60ABDA1}" destId="{1AF7FB99-EDC0-4C36-8CA4-BA5F79780652}" srcOrd="0" destOrd="0" presId="urn:microsoft.com/office/officeart/2005/8/layout/orgChart1"/>
    <dgm:cxn modelId="{7C8D5EB6-A9FF-463D-9AEB-8AC09FDD0184}" type="presParOf" srcId="{BA83DA3B-5378-4603-BA2C-9FB0B60ABDA1}" destId="{A0255166-2391-422A-95BC-2B92C297552F}" srcOrd="1" destOrd="0" presId="urn:microsoft.com/office/officeart/2005/8/layout/orgChart1"/>
    <dgm:cxn modelId="{73F55E40-0630-4148-A92E-2A72780B5A13}" type="presParOf" srcId="{DC005DD3-DB23-49F8-892D-355469F8A5D1}" destId="{B10F4832-F224-4A3B-8E8A-92CD1EF42258}" srcOrd="1" destOrd="0" presId="urn:microsoft.com/office/officeart/2005/8/layout/orgChart1"/>
    <dgm:cxn modelId="{9474C79A-C50E-45C2-A758-DD9751CB9D86}" type="presParOf" srcId="{B10F4832-F224-4A3B-8E8A-92CD1EF42258}" destId="{D3C51F95-0813-4D18-B5F2-56DB4E0760E1}" srcOrd="0" destOrd="0" presId="urn:microsoft.com/office/officeart/2005/8/layout/orgChart1"/>
    <dgm:cxn modelId="{878AB042-A7A8-4E1E-AE4B-3139C5CA3BAB}" type="presParOf" srcId="{B10F4832-F224-4A3B-8E8A-92CD1EF42258}" destId="{CA2EE9DF-CC1F-44F9-9E98-785A15E7B26D}" srcOrd="1" destOrd="0" presId="urn:microsoft.com/office/officeart/2005/8/layout/orgChart1"/>
    <dgm:cxn modelId="{29388702-7BAD-410D-B798-34B2149D8220}" type="presParOf" srcId="{CA2EE9DF-CC1F-44F9-9E98-785A15E7B26D}" destId="{5B866255-3E6C-4CAF-ADAC-FD102E921EFD}" srcOrd="0" destOrd="0" presId="urn:microsoft.com/office/officeart/2005/8/layout/orgChart1"/>
    <dgm:cxn modelId="{44EAD8EA-EEF7-4FA9-A3CE-60C863439B5B}" type="presParOf" srcId="{5B866255-3E6C-4CAF-ADAC-FD102E921EFD}" destId="{FFCB37CB-5A6A-4B6D-BF76-8ED52664217C}" srcOrd="0" destOrd="0" presId="urn:microsoft.com/office/officeart/2005/8/layout/orgChart1"/>
    <dgm:cxn modelId="{4044EF89-4D94-4213-868D-5EE6EA29C5D0}" type="presParOf" srcId="{5B866255-3E6C-4CAF-ADAC-FD102E921EFD}" destId="{2ECDA79B-E88C-4C65-B995-55FB9DB08D08}" srcOrd="1" destOrd="0" presId="urn:microsoft.com/office/officeart/2005/8/layout/orgChart1"/>
    <dgm:cxn modelId="{DC5054B7-83A9-4C90-AAEB-6AFDD39147DF}" type="presParOf" srcId="{CA2EE9DF-CC1F-44F9-9E98-785A15E7B26D}" destId="{D39CD29F-2938-4AAC-AC67-C8F07213D363}" srcOrd="1" destOrd="0" presId="urn:microsoft.com/office/officeart/2005/8/layout/orgChart1"/>
    <dgm:cxn modelId="{D54EDDA2-FED9-43D0-95CE-738FB0C88944}" type="presParOf" srcId="{CA2EE9DF-CC1F-44F9-9E98-785A15E7B26D}" destId="{4C82966D-2D1D-4B41-966F-77C68F568A19}" srcOrd="2" destOrd="0" presId="urn:microsoft.com/office/officeart/2005/8/layout/orgChart1"/>
    <dgm:cxn modelId="{6165D738-92E5-4F9F-99F0-CD8C96029B84}" type="presParOf" srcId="{B10F4832-F224-4A3B-8E8A-92CD1EF42258}" destId="{DE5FEFA0-22E8-4FE4-8A6B-CD44FA9E9323}" srcOrd="2" destOrd="0" presId="urn:microsoft.com/office/officeart/2005/8/layout/orgChart1"/>
    <dgm:cxn modelId="{E24B09BA-2F20-4493-802E-86DC1C77FF99}" type="presParOf" srcId="{B10F4832-F224-4A3B-8E8A-92CD1EF42258}" destId="{33E410DA-E6F6-4B16-AC7F-22696878F235}" srcOrd="3" destOrd="0" presId="urn:microsoft.com/office/officeart/2005/8/layout/orgChart1"/>
    <dgm:cxn modelId="{5797D2FE-642D-4B6D-8D60-0772E2E254FD}" type="presParOf" srcId="{33E410DA-E6F6-4B16-AC7F-22696878F235}" destId="{664E25A5-52C0-45DC-8F10-7470EB923B78}" srcOrd="0" destOrd="0" presId="urn:microsoft.com/office/officeart/2005/8/layout/orgChart1"/>
    <dgm:cxn modelId="{8FB094A9-35E3-4908-AD30-C917FAE1E168}" type="presParOf" srcId="{664E25A5-52C0-45DC-8F10-7470EB923B78}" destId="{2973E995-A0A1-4980-8701-5190EAC1F0E5}" srcOrd="0" destOrd="0" presId="urn:microsoft.com/office/officeart/2005/8/layout/orgChart1"/>
    <dgm:cxn modelId="{1C2332F9-4F0C-4EE3-9022-9863EDFEAC95}" type="presParOf" srcId="{664E25A5-52C0-45DC-8F10-7470EB923B78}" destId="{41C72668-034C-4442-A2CA-307F8EDE7FAB}" srcOrd="1" destOrd="0" presId="urn:microsoft.com/office/officeart/2005/8/layout/orgChart1"/>
    <dgm:cxn modelId="{EA5929D4-E139-493C-BA5B-533FA0430CDE}" type="presParOf" srcId="{33E410DA-E6F6-4B16-AC7F-22696878F235}" destId="{E37C217F-1DA5-4451-9B18-A056D501299F}" srcOrd="1" destOrd="0" presId="urn:microsoft.com/office/officeart/2005/8/layout/orgChart1"/>
    <dgm:cxn modelId="{795F09FE-8695-4006-8E92-1338BF7A40F8}" type="presParOf" srcId="{33E410DA-E6F6-4B16-AC7F-22696878F235}" destId="{03A6CD44-7A3D-4CD5-9CBA-6C5FBE68C274}" srcOrd="2" destOrd="0" presId="urn:microsoft.com/office/officeart/2005/8/layout/orgChart1"/>
    <dgm:cxn modelId="{6CA6B6C1-7E84-4B36-9CFB-486F67D1F117}" type="presParOf" srcId="{DC005DD3-DB23-49F8-892D-355469F8A5D1}" destId="{A6EBEA6A-483F-43D0-AEE1-118488BB982D}" srcOrd="2" destOrd="0" presId="urn:microsoft.com/office/officeart/2005/8/layout/orgChart1"/>
    <dgm:cxn modelId="{EA592BF7-EBEC-42CC-85D5-1D59D701F782}" type="presParOf" srcId="{F06DC1A3-1516-4E20-B350-0FABFA5B622E}" destId="{72EAA00B-7CA6-4599-BCF6-CEE1C4B1ECB6}" srcOrd="2" destOrd="0" presId="urn:microsoft.com/office/officeart/2005/8/layout/orgChart1"/>
    <dgm:cxn modelId="{8BD7FC48-06C8-4DE8-BDB8-94D885B6050E}" type="presParOf" srcId="{F06DC1A3-1516-4E20-B350-0FABFA5B622E}" destId="{EE964B6E-88B6-4BC7-B99F-67AA97D9D1A4}" srcOrd="3" destOrd="0" presId="urn:microsoft.com/office/officeart/2005/8/layout/orgChart1"/>
    <dgm:cxn modelId="{9AFEADBD-091A-45B6-B60C-8503BC85F551}" type="presParOf" srcId="{EE964B6E-88B6-4BC7-B99F-67AA97D9D1A4}" destId="{92D5F438-75AB-46EC-A161-7D046DAE2DE4}" srcOrd="0" destOrd="0" presId="urn:microsoft.com/office/officeart/2005/8/layout/orgChart1"/>
    <dgm:cxn modelId="{5BC857E1-537E-4450-9874-DED1478261E2}" type="presParOf" srcId="{92D5F438-75AB-46EC-A161-7D046DAE2DE4}" destId="{950D857F-0825-40F3-A581-740FE38FAC2F}" srcOrd="0" destOrd="0" presId="urn:microsoft.com/office/officeart/2005/8/layout/orgChart1"/>
    <dgm:cxn modelId="{B74175B7-0554-493C-AA49-3E9B5C7F1797}" type="presParOf" srcId="{92D5F438-75AB-46EC-A161-7D046DAE2DE4}" destId="{0C4B0D2F-4E0C-436B-8E54-CE911E352FBA}" srcOrd="1" destOrd="0" presId="urn:microsoft.com/office/officeart/2005/8/layout/orgChart1"/>
    <dgm:cxn modelId="{01B4CBE6-45CF-416E-9E20-D89FFE1A81CA}" type="presParOf" srcId="{EE964B6E-88B6-4BC7-B99F-67AA97D9D1A4}" destId="{3BF60E96-6D3D-4E3E-BD44-6719CAD8D24F}" srcOrd="1" destOrd="0" presId="urn:microsoft.com/office/officeart/2005/8/layout/orgChart1"/>
    <dgm:cxn modelId="{1E69544D-C9C4-471F-85FC-9B7CA1B1A7AF}" type="presParOf" srcId="{3BF60E96-6D3D-4E3E-BD44-6719CAD8D24F}" destId="{B2B76746-4E8E-4259-AD57-EDDF063A9AAD}" srcOrd="0" destOrd="0" presId="urn:microsoft.com/office/officeart/2005/8/layout/orgChart1"/>
    <dgm:cxn modelId="{439CCF10-C37B-4051-B51E-8871531E849E}" type="presParOf" srcId="{3BF60E96-6D3D-4E3E-BD44-6719CAD8D24F}" destId="{AC3B3945-3D4E-4C16-9263-41EE9CA2042E}" srcOrd="1" destOrd="0" presId="urn:microsoft.com/office/officeart/2005/8/layout/orgChart1"/>
    <dgm:cxn modelId="{308DA8FB-2A11-49E6-96B1-B139E9054390}" type="presParOf" srcId="{AC3B3945-3D4E-4C16-9263-41EE9CA2042E}" destId="{001AC713-3874-4262-BCD6-39CACF077E13}" srcOrd="0" destOrd="0" presId="urn:microsoft.com/office/officeart/2005/8/layout/orgChart1"/>
    <dgm:cxn modelId="{224C87D5-1BC4-4687-99BA-137B3CFC8A80}" type="presParOf" srcId="{001AC713-3874-4262-BCD6-39CACF077E13}" destId="{CC308CB2-EE57-491B-9E71-39C1659FD926}" srcOrd="0" destOrd="0" presId="urn:microsoft.com/office/officeart/2005/8/layout/orgChart1"/>
    <dgm:cxn modelId="{88C6ECCE-5ACF-4200-8366-2CC75F0CE9DE}" type="presParOf" srcId="{001AC713-3874-4262-BCD6-39CACF077E13}" destId="{B986E6FD-CF79-4B33-B4C9-CD8F4E97F42E}" srcOrd="1" destOrd="0" presId="urn:microsoft.com/office/officeart/2005/8/layout/orgChart1"/>
    <dgm:cxn modelId="{EFF76844-C12F-4AC8-9A8A-34BCF3E6AF1F}" type="presParOf" srcId="{AC3B3945-3D4E-4C16-9263-41EE9CA2042E}" destId="{404BB16D-1D04-4C85-BF26-3F973BAF79E0}" srcOrd="1" destOrd="0" presId="urn:microsoft.com/office/officeart/2005/8/layout/orgChart1"/>
    <dgm:cxn modelId="{AE228909-B6D7-4E2B-8A2D-02C6A8D6F558}" type="presParOf" srcId="{AC3B3945-3D4E-4C16-9263-41EE9CA2042E}" destId="{F3CDE714-8FB7-4E66-A57B-1B19B6DAB5DB}" srcOrd="2" destOrd="0" presId="urn:microsoft.com/office/officeart/2005/8/layout/orgChart1"/>
    <dgm:cxn modelId="{41944117-1A19-4C53-9295-97F016C3025F}" type="presParOf" srcId="{3BF60E96-6D3D-4E3E-BD44-6719CAD8D24F}" destId="{E22EBF26-5A57-44AF-A09F-D00B8C179727}" srcOrd="2" destOrd="0" presId="urn:microsoft.com/office/officeart/2005/8/layout/orgChart1"/>
    <dgm:cxn modelId="{53FB0640-3307-4DEF-87EA-25935BD7DACA}" type="presParOf" srcId="{3BF60E96-6D3D-4E3E-BD44-6719CAD8D24F}" destId="{F40C9655-0B25-40A0-B38F-50C7AE5C6A44}" srcOrd="3" destOrd="0" presId="urn:microsoft.com/office/officeart/2005/8/layout/orgChart1"/>
    <dgm:cxn modelId="{A212D3E2-25F2-4D61-861B-F771146C3C56}" type="presParOf" srcId="{F40C9655-0B25-40A0-B38F-50C7AE5C6A44}" destId="{577E3918-4EA7-4CBD-BF53-F1A2C6DF7DE1}" srcOrd="0" destOrd="0" presId="urn:microsoft.com/office/officeart/2005/8/layout/orgChart1"/>
    <dgm:cxn modelId="{39F2D954-B76D-4D8E-8F54-EFDCEE46C4EF}" type="presParOf" srcId="{577E3918-4EA7-4CBD-BF53-F1A2C6DF7DE1}" destId="{78173297-E18A-400A-A252-2C06433EAE1A}" srcOrd="0" destOrd="0" presId="urn:microsoft.com/office/officeart/2005/8/layout/orgChart1"/>
    <dgm:cxn modelId="{E74C5D99-E63A-41C0-B13E-85FEE6163FC8}" type="presParOf" srcId="{577E3918-4EA7-4CBD-BF53-F1A2C6DF7DE1}" destId="{F5A5CCD8-83B5-4AAD-9D42-FB912B4CD597}" srcOrd="1" destOrd="0" presId="urn:microsoft.com/office/officeart/2005/8/layout/orgChart1"/>
    <dgm:cxn modelId="{21E2D8C3-D159-4F97-82D6-05C70BBF590A}" type="presParOf" srcId="{F40C9655-0B25-40A0-B38F-50C7AE5C6A44}" destId="{FA8632F8-FC6F-4D96-9462-D47CF1319044}" srcOrd="1" destOrd="0" presId="urn:microsoft.com/office/officeart/2005/8/layout/orgChart1"/>
    <dgm:cxn modelId="{6BC65D14-7943-40E1-895E-BA7DB9DA0DA0}" type="presParOf" srcId="{F40C9655-0B25-40A0-B38F-50C7AE5C6A44}" destId="{B38846E2-48E7-4B2D-BC4D-226B61529E98}" srcOrd="2" destOrd="0" presId="urn:microsoft.com/office/officeart/2005/8/layout/orgChart1"/>
    <dgm:cxn modelId="{E82A0272-9B6F-4464-8F52-D9215302FD95}" type="presParOf" srcId="{EE964B6E-88B6-4BC7-B99F-67AA97D9D1A4}" destId="{28B7A20A-A776-457A-A7B0-E51B7C2DD023}" srcOrd="2" destOrd="0" presId="urn:microsoft.com/office/officeart/2005/8/layout/orgChart1"/>
    <dgm:cxn modelId="{5091F9EA-CE60-459F-890D-7799AA9E1159}" type="presParOf" srcId="{F06DC1A3-1516-4E20-B350-0FABFA5B622E}" destId="{4B0F893C-B306-4296-A20B-E3B9BF1DA80B}" srcOrd="4" destOrd="0" presId="urn:microsoft.com/office/officeart/2005/8/layout/orgChart1"/>
    <dgm:cxn modelId="{B893B07C-846E-450F-99F7-C84C422C2501}" type="presParOf" srcId="{F06DC1A3-1516-4E20-B350-0FABFA5B622E}" destId="{C81A1564-4BF9-47F6-BFAA-DDA0FC5866D6}" srcOrd="5" destOrd="0" presId="urn:microsoft.com/office/officeart/2005/8/layout/orgChart1"/>
    <dgm:cxn modelId="{A6293726-E60A-43A5-BCFB-D984E43226CE}" type="presParOf" srcId="{C81A1564-4BF9-47F6-BFAA-DDA0FC5866D6}" destId="{91B59A56-1655-470C-BC89-4E8FD4F67485}" srcOrd="0" destOrd="0" presId="urn:microsoft.com/office/officeart/2005/8/layout/orgChart1"/>
    <dgm:cxn modelId="{8F054A9A-2614-41C3-AF7C-E9BCE59E5637}" type="presParOf" srcId="{91B59A56-1655-470C-BC89-4E8FD4F67485}" destId="{39C07700-4526-44E1-A698-E9B7C4F9D5B9}" srcOrd="0" destOrd="0" presId="urn:microsoft.com/office/officeart/2005/8/layout/orgChart1"/>
    <dgm:cxn modelId="{7F4D7D22-589C-400F-815A-8821A1150660}" type="presParOf" srcId="{91B59A56-1655-470C-BC89-4E8FD4F67485}" destId="{192B446D-B7B8-472F-B051-85A4C12207CF}" srcOrd="1" destOrd="0" presId="urn:microsoft.com/office/officeart/2005/8/layout/orgChart1"/>
    <dgm:cxn modelId="{77653AEC-49B8-491F-AC4C-C68B4BEA3444}" type="presParOf" srcId="{C81A1564-4BF9-47F6-BFAA-DDA0FC5866D6}" destId="{50BE9615-029A-4C73-9A8D-EFDB06CA9099}" srcOrd="1" destOrd="0" presId="urn:microsoft.com/office/officeart/2005/8/layout/orgChart1"/>
    <dgm:cxn modelId="{BF5DC5E9-2A70-49F9-B859-27770E763A61}" type="presParOf" srcId="{50BE9615-029A-4C73-9A8D-EFDB06CA9099}" destId="{9676EAC5-59A6-4EE3-B7EA-E55DDD42DA28}" srcOrd="0" destOrd="0" presId="urn:microsoft.com/office/officeart/2005/8/layout/orgChart1"/>
    <dgm:cxn modelId="{FC84842A-0EE2-4E54-89CC-F4D6BB11681C}" type="presParOf" srcId="{50BE9615-029A-4C73-9A8D-EFDB06CA9099}" destId="{CC0A4DD8-CF11-477B-A1C3-58BFB1CF701D}" srcOrd="1" destOrd="0" presId="urn:microsoft.com/office/officeart/2005/8/layout/orgChart1"/>
    <dgm:cxn modelId="{01BD6F50-4B9B-43D2-9A87-7A47E9F8F0D3}" type="presParOf" srcId="{CC0A4DD8-CF11-477B-A1C3-58BFB1CF701D}" destId="{BA7EFE9B-035C-45BE-8807-97F9E18A7288}" srcOrd="0" destOrd="0" presId="urn:microsoft.com/office/officeart/2005/8/layout/orgChart1"/>
    <dgm:cxn modelId="{87ABBF6D-06FA-49DE-8C29-40F2621C55DA}" type="presParOf" srcId="{BA7EFE9B-035C-45BE-8807-97F9E18A7288}" destId="{C1BDC1D6-F47B-468C-9DCD-5422A19E8264}" srcOrd="0" destOrd="0" presId="urn:microsoft.com/office/officeart/2005/8/layout/orgChart1"/>
    <dgm:cxn modelId="{002A3970-F61C-4754-9285-C267F418FE10}" type="presParOf" srcId="{BA7EFE9B-035C-45BE-8807-97F9E18A7288}" destId="{95F1ACEF-99D8-4C7A-8B08-111C8EB5FA35}" srcOrd="1" destOrd="0" presId="urn:microsoft.com/office/officeart/2005/8/layout/orgChart1"/>
    <dgm:cxn modelId="{E74DDA3C-F0C7-41EB-BA0E-6D4507217930}" type="presParOf" srcId="{CC0A4DD8-CF11-477B-A1C3-58BFB1CF701D}" destId="{1B7272F4-9F60-4A96-B641-8A6AD3DB953C}" srcOrd="1" destOrd="0" presId="urn:microsoft.com/office/officeart/2005/8/layout/orgChart1"/>
    <dgm:cxn modelId="{AB8AD907-8A72-49CE-97AE-01D56FC1460F}" type="presParOf" srcId="{CC0A4DD8-CF11-477B-A1C3-58BFB1CF701D}" destId="{51257EDE-A463-46B0-950E-2E9558428F6E}" srcOrd="2" destOrd="0" presId="urn:microsoft.com/office/officeart/2005/8/layout/orgChart1"/>
    <dgm:cxn modelId="{076EC3FD-8A56-4BFE-A2DD-1A33CFAFFEEE}" type="presParOf" srcId="{50BE9615-029A-4C73-9A8D-EFDB06CA9099}" destId="{0C42BF47-3445-47A0-AB19-2BA843417130}" srcOrd="2" destOrd="0" presId="urn:microsoft.com/office/officeart/2005/8/layout/orgChart1"/>
    <dgm:cxn modelId="{704817CF-D8C7-441F-BDE7-5477B42E1393}" type="presParOf" srcId="{50BE9615-029A-4C73-9A8D-EFDB06CA9099}" destId="{DC39CBC5-1D77-42B4-B085-87C3D79A8521}" srcOrd="3" destOrd="0" presId="urn:microsoft.com/office/officeart/2005/8/layout/orgChart1"/>
    <dgm:cxn modelId="{E1A1C649-FF9D-4B84-B628-B09AA46321C9}" type="presParOf" srcId="{DC39CBC5-1D77-42B4-B085-87C3D79A8521}" destId="{E96709AC-B3FF-480F-89C8-88B621557B49}" srcOrd="0" destOrd="0" presId="urn:microsoft.com/office/officeart/2005/8/layout/orgChart1"/>
    <dgm:cxn modelId="{66D7F1D3-5364-4A45-BF14-737B85DACA2E}" type="presParOf" srcId="{E96709AC-B3FF-480F-89C8-88B621557B49}" destId="{47E8D134-4EC0-404E-8DD1-5123164CFE81}" srcOrd="0" destOrd="0" presId="urn:microsoft.com/office/officeart/2005/8/layout/orgChart1"/>
    <dgm:cxn modelId="{506C66FE-35A1-425C-B088-D8AC13C08F31}" type="presParOf" srcId="{E96709AC-B3FF-480F-89C8-88B621557B49}" destId="{4955B1B4-115E-4F5A-8760-CEE52960C809}" srcOrd="1" destOrd="0" presId="urn:microsoft.com/office/officeart/2005/8/layout/orgChart1"/>
    <dgm:cxn modelId="{2BF565F6-46ED-440A-8E0C-56D4338A28B2}" type="presParOf" srcId="{DC39CBC5-1D77-42B4-B085-87C3D79A8521}" destId="{FC9E0CAB-E07F-488E-9294-CDEDCB643F7A}" srcOrd="1" destOrd="0" presId="urn:microsoft.com/office/officeart/2005/8/layout/orgChart1"/>
    <dgm:cxn modelId="{0B4E5379-0D23-4571-8405-F40B8C3A9615}" type="presParOf" srcId="{DC39CBC5-1D77-42B4-B085-87C3D79A8521}" destId="{8071724F-0BA0-430B-B1E9-A31416307177}" srcOrd="2" destOrd="0" presId="urn:microsoft.com/office/officeart/2005/8/layout/orgChart1"/>
    <dgm:cxn modelId="{AF2D2EA3-39AC-43DF-934B-D31565102017}" type="presParOf" srcId="{50BE9615-029A-4C73-9A8D-EFDB06CA9099}" destId="{B82B2F05-EA24-4E28-8943-4F37FCF691E4}" srcOrd="4" destOrd="0" presId="urn:microsoft.com/office/officeart/2005/8/layout/orgChart1"/>
    <dgm:cxn modelId="{CAE68CAC-562B-484C-B746-462DFC635DC0}" type="presParOf" srcId="{50BE9615-029A-4C73-9A8D-EFDB06CA9099}" destId="{A80A3009-0698-43DE-B872-1EFB2C169CA9}" srcOrd="5" destOrd="0" presId="urn:microsoft.com/office/officeart/2005/8/layout/orgChart1"/>
    <dgm:cxn modelId="{7BD9934B-638A-47A5-A9BC-3F10CA6E92DE}" type="presParOf" srcId="{A80A3009-0698-43DE-B872-1EFB2C169CA9}" destId="{11B73C79-9C3F-4952-A53C-553453F4FC53}" srcOrd="0" destOrd="0" presId="urn:microsoft.com/office/officeart/2005/8/layout/orgChart1"/>
    <dgm:cxn modelId="{05D75F78-658A-4B77-8F6D-6D55651B659D}" type="presParOf" srcId="{11B73C79-9C3F-4952-A53C-553453F4FC53}" destId="{AA790A6B-46EB-49DA-A416-FC5D83F3F393}" srcOrd="0" destOrd="0" presId="urn:microsoft.com/office/officeart/2005/8/layout/orgChart1"/>
    <dgm:cxn modelId="{ED70B87B-5EA9-485B-B60C-59A074E948CF}" type="presParOf" srcId="{11B73C79-9C3F-4952-A53C-553453F4FC53}" destId="{B2D6EB4F-5F79-44F9-9F7D-F8B423F71B3E}" srcOrd="1" destOrd="0" presId="urn:microsoft.com/office/officeart/2005/8/layout/orgChart1"/>
    <dgm:cxn modelId="{A51AC01F-DF39-4A09-8A36-255B890A8F7B}" type="presParOf" srcId="{A80A3009-0698-43DE-B872-1EFB2C169CA9}" destId="{ED7AEF03-8BC3-433B-9762-B044394A4BBE}" srcOrd="1" destOrd="0" presId="urn:microsoft.com/office/officeart/2005/8/layout/orgChart1"/>
    <dgm:cxn modelId="{7ADF3CC7-9688-4448-A9AE-32408726B2B0}" type="presParOf" srcId="{A80A3009-0698-43DE-B872-1EFB2C169CA9}" destId="{50C04A5A-9836-4033-8145-B6EA30270BB7}" srcOrd="2" destOrd="0" presId="urn:microsoft.com/office/officeart/2005/8/layout/orgChart1"/>
    <dgm:cxn modelId="{E242340D-7249-4A01-BC14-32ABECAD0A97}" type="presParOf" srcId="{C81A1564-4BF9-47F6-BFAA-DDA0FC5866D6}" destId="{2530799E-6590-47E6-9B07-23FF56E2AE79}" srcOrd="2" destOrd="0" presId="urn:microsoft.com/office/officeart/2005/8/layout/orgChart1"/>
    <dgm:cxn modelId="{698960E8-CAF8-4E0A-9F3C-C3AE10243D69}" type="presParOf" srcId="{D1793CB6-EF7F-49EE-9091-14273EB13C1E}" destId="{C1BE7057-E4DE-4EFA-A0E7-DCF5D34C2F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2B2F05-EA24-4E28-8943-4F37FCF691E4}">
      <dsp:nvSpPr>
        <dsp:cNvPr id="0" name=""/>
        <dsp:cNvSpPr/>
      </dsp:nvSpPr>
      <dsp:spPr>
        <a:xfrm>
          <a:off x="2359868" y="821619"/>
          <a:ext cx="101692" cy="1274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540"/>
              </a:lnTo>
              <a:lnTo>
                <a:pt x="101692" y="1274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2BF47-3445-47A0-AB19-2BA843417130}">
      <dsp:nvSpPr>
        <dsp:cNvPr id="0" name=""/>
        <dsp:cNvSpPr/>
      </dsp:nvSpPr>
      <dsp:spPr>
        <a:xfrm>
          <a:off x="2359868" y="821619"/>
          <a:ext cx="101692" cy="79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197"/>
              </a:lnTo>
              <a:lnTo>
                <a:pt x="101692" y="793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6EAC5-59A6-4EE3-B7EA-E55DDD42DA28}">
      <dsp:nvSpPr>
        <dsp:cNvPr id="0" name=""/>
        <dsp:cNvSpPr/>
      </dsp:nvSpPr>
      <dsp:spPr>
        <a:xfrm>
          <a:off x="2359868" y="821619"/>
          <a:ext cx="101692" cy="311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55"/>
              </a:lnTo>
              <a:lnTo>
                <a:pt x="101692" y="311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F893C-B306-4296-A20B-E3B9BF1DA80B}">
      <dsp:nvSpPr>
        <dsp:cNvPr id="0" name=""/>
        <dsp:cNvSpPr/>
      </dsp:nvSpPr>
      <dsp:spPr>
        <a:xfrm>
          <a:off x="1810731" y="340277"/>
          <a:ext cx="820315" cy="142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84"/>
              </a:lnTo>
              <a:lnTo>
                <a:pt x="820315" y="71184"/>
              </a:lnTo>
              <a:lnTo>
                <a:pt x="820315" y="142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EBF26-5A57-44AF-A09F-D00B8C179727}">
      <dsp:nvSpPr>
        <dsp:cNvPr id="0" name=""/>
        <dsp:cNvSpPr/>
      </dsp:nvSpPr>
      <dsp:spPr>
        <a:xfrm>
          <a:off x="1539552" y="821619"/>
          <a:ext cx="101692" cy="79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197"/>
              </a:lnTo>
              <a:lnTo>
                <a:pt x="101692" y="793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76746-4E8E-4259-AD57-EDDF063A9AAD}">
      <dsp:nvSpPr>
        <dsp:cNvPr id="0" name=""/>
        <dsp:cNvSpPr/>
      </dsp:nvSpPr>
      <dsp:spPr>
        <a:xfrm>
          <a:off x="1539552" y="821619"/>
          <a:ext cx="101692" cy="311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55"/>
              </a:lnTo>
              <a:lnTo>
                <a:pt x="101692" y="311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AA00B-7CA6-4599-BCF6-CEE1C4B1ECB6}">
      <dsp:nvSpPr>
        <dsp:cNvPr id="0" name=""/>
        <dsp:cNvSpPr/>
      </dsp:nvSpPr>
      <dsp:spPr>
        <a:xfrm>
          <a:off x="1765011" y="340277"/>
          <a:ext cx="91440" cy="142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FEFA0-22E8-4FE4-8A6B-CD44FA9E9323}">
      <dsp:nvSpPr>
        <dsp:cNvPr id="0" name=""/>
        <dsp:cNvSpPr/>
      </dsp:nvSpPr>
      <dsp:spPr>
        <a:xfrm>
          <a:off x="719236" y="821619"/>
          <a:ext cx="101692" cy="79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197"/>
              </a:lnTo>
              <a:lnTo>
                <a:pt x="101692" y="793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51F95-0813-4D18-B5F2-56DB4E0760E1}">
      <dsp:nvSpPr>
        <dsp:cNvPr id="0" name=""/>
        <dsp:cNvSpPr/>
      </dsp:nvSpPr>
      <dsp:spPr>
        <a:xfrm>
          <a:off x="719236" y="821619"/>
          <a:ext cx="101692" cy="311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55"/>
              </a:lnTo>
              <a:lnTo>
                <a:pt x="101692" y="311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6F504-D363-4C5E-865D-2E7349D1FCBB}">
      <dsp:nvSpPr>
        <dsp:cNvPr id="0" name=""/>
        <dsp:cNvSpPr/>
      </dsp:nvSpPr>
      <dsp:spPr>
        <a:xfrm>
          <a:off x="990415" y="340277"/>
          <a:ext cx="820315" cy="142368"/>
        </a:xfrm>
        <a:custGeom>
          <a:avLst/>
          <a:gdLst/>
          <a:ahLst/>
          <a:cxnLst/>
          <a:rect l="0" t="0" r="0" b="0"/>
          <a:pathLst>
            <a:path>
              <a:moveTo>
                <a:pt x="820315" y="0"/>
              </a:moveTo>
              <a:lnTo>
                <a:pt x="820315" y="71184"/>
              </a:lnTo>
              <a:lnTo>
                <a:pt x="0" y="71184"/>
              </a:lnTo>
              <a:lnTo>
                <a:pt x="0" y="142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E1D5D-8B61-4658-9041-E6E8BF3A154E}">
      <dsp:nvSpPr>
        <dsp:cNvPr id="0" name=""/>
        <dsp:cNvSpPr/>
      </dsp:nvSpPr>
      <dsp:spPr>
        <a:xfrm>
          <a:off x="1471758" y="1303"/>
          <a:ext cx="677946" cy="338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/</a:t>
          </a:r>
        </a:p>
      </dsp:txBody>
      <dsp:txXfrm>
        <a:off x="1471758" y="1303"/>
        <a:ext cx="677946" cy="338973"/>
      </dsp:txXfrm>
    </dsp:sp>
    <dsp:sp modelId="{1AF7FB99-EDC0-4C36-8CA4-BA5F79780652}">
      <dsp:nvSpPr>
        <dsp:cNvPr id="0" name=""/>
        <dsp:cNvSpPr/>
      </dsp:nvSpPr>
      <dsp:spPr>
        <a:xfrm>
          <a:off x="651442" y="482645"/>
          <a:ext cx="677946" cy="338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appAndroid</a:t>
          </a:r>
        </a:p>
      </dsp:txBody>
      <dsp:txXfrm>
        <a:off x="651442" y="482645"/>
        <a:ext cx="677946" cy="338973"/>
      </dsp:txXfrm>
    </dsp:sp>
    <dsp:sp modelId="{FFCB37CB-5A6A-4B6D-BF76-8ED52664217C}">
      <dsp:nvSpPr>
        <dsp:cNvPr id="0" name=""/>
        <dsp:cNvSpPr/>
      </dsp:nvSpPr>
      <dsp:spPr>
        <a:xfrm>
          <a:off x="820929" y="963988"/>
          <a:ext cx="677946" cy="338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design</a:t>
          </a:r>
        </a:p>
      </dsp:txBody>
      <dsp:txXfrm>
        <a:off x="820929" y="963988"/>
        <a:ext cx="677946" cy="338973"/>
      </dsp:txXfrm>
    </dsp:sp>
    <dsp:sp modelId="{2973E995-A0A1-4980-8701-5190EAC1F0E5}">
      <dsp:nvSpPr>
        <dsp:cNvPr id="0" name=""/>
        <dsp:cNvSpPr/>
      </dsp:nvSpPr>
      <dsp:spPr>
        <a:xfrm>
          <a:off x="820929" y="1445330"/>
          <a:ext cx="677946" cy="338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src</a:t>
          </a:r>
        </a:p>
      </dsp:txBody>
      <dsp:txXfrm>
        <a:off x="820929" y="1445330"/>
        <a:ext cx="677946" cy="338973"/>
      </dsp:txXfrm>
    </dsp:sp>
    <dsp:sp modelId="{950D857F-0825-40F3-A581-740FE38FAC2F}">
      <dsp:nvSpPr>
        <dsp:cNvPr id="0" name=""/>
        <dsp:cNvSpPr/>
      </dsp:nvSpPr>
      <dsp:spPr>
        <a:xfrm>
          <a:off x="1471758" y="482645"/>
          <a:ext cx="677946" cy="338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appWeb</a:t>
          </a:r>
        </a:p>
      </dsp:txBody>
      <dsp:txXfrm>
        <a:off x="1471758" y="482645"/>
        <a:ext cx="677946" cy="338973"/>
      </dsp:txXfrm>
    </dsp:sp>
    <dsp:sp modelId="{CC308CB2-EE57-491B-9E71-39C1659FD926}">
      <dsp:nvSpPr>
        <dsp:cNvPr id="0" name=""/>
        <dsp:cNvSpPr/>
      </dsp:nvSpPr>
      <dsp:spPr>
        <a:xfrm>
          <a:off x="1641244" y="963988"/>
          <a:ext cx="677946" cy="338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design</a:t>
          </a:r>
        </a:p>
      </dsp:txBody>
      <dsp:txXfrm>
        <a:off x="1641244" y="963988"/>
        <a:ext cx="677946" cy="338973"/>
      </dsp:txXfrm>
    </dsp:sp>
    <dsp:sp modelId="{78173297-E18A-400A-A252-2C06433EAE1A}">
      <dsp:nvSpPr>
        <dsp:cNvPr id="0" name=""/>
        <dsp:cNvSpPr/>
      </dsp:nvSpPr>
      <dsp:spPr>
        <a:xfrm>
          <a:off x="1641244" y="1445330"/>
          <a:ext cx="677946" cy="338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src</a:t>
          </a:r>
        </a:p>
      </dsp:txBody>
      <dsp:txXfrm>
        <a:off x="1641244" y="1445330"/>
        <a:ext cx="677946" cy="338973"/>
      </dsp:txXfrm>
    </dsp:sp>
    <dsp:sp modelId="{39C07700-4526-44E1-A698-E9B7C4F9D5B9}">
      <dsp:nvSpPr>
        <dsp:cNvPr id="0" name=""/>
        <dsp:cNvSpPr/>
      </dsp:nvSpPr>
      <dsp:spPr>
        <a:xfrm>
          <a:off x="2292073" y="482645"/>
          <a:ext cx="677946" cy="338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documents</a:t>
          </a:r>
        </a:p>
      </dsp:txBody>
      <dsp:txXfrm>
        <a:off x="2292073" y="482645"/>
        <a:ext cx="677946" cy="338973"/>
      </dsp:txXfrm>
    </dsp:sp>
    <dsp:sp modelId="{C1BDC1D6-F47B-468C-9DCD-5422A19E8264}">
      <dsp:nvSpPr>
        <dsp:cNvPr id="0" name=""/>
        <dsp:cNvSpPr/>
      </dsp:nvSpPr>
      <dsp:spPr>
        <a:xfrm>
          <a:off x="2461560" y="963988"/>
          <a:ext cx="677946" cy="338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rapport</a:t>
          </a:r>
        </a:p>
      </dsp:txBody>
      <dsp:txXfrm>
        <a:off x="2461560" y="963988"/>
        <a:ext cx="677946" cy="338973"/>
      </dsp:txXfrm>
    </dsp:sp>
    <dsp:sp modelId="{47E8D134-4EC0-404E-8DD1-5123164CFE81}">
      <dsp:nvSpPr>
        <dsp:cNvPr id="0" name=""/>
        <dsp:cNvSpPr/>
      </dsp:nvSpPr>
      <dsp:spPr>
        <a:xfrm>
          <a:off x="2461560" y="1445330"/>
          <a:ext cx="677946" cy="338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documentation</a:t>
          </a:r>
        </a:p>
      </dsp:txBody>
      <dsp:txXfrm>
        <a:off x="2461560" y="1445330"/>
        <a:ext cx="677946" cy="338973"/>
      </dsp:txXfrm>
    </dsp:sp>
    <dsp:sp modelId="{AA790A6B-46EB-49DA-A416-FC5D83F3F393}">
      <dsp:nvSpPr>
        <dsp:cNvPr id="0" name=""/>
        <dsp:cNvSpPr/>
      </dsp:nvSpPr>
      <dsp:spPr>
        <a:xfrm>
          <a:off x="2461560" y="1926672"/>
          <a:ext cx="677946" cy="338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qualité</a:t>
          </a:r>
        </a:p>
      </dsp:txBody>
      <dsp:txXfrm>
        <a:off x="2461560" y="1926672"/>
        <a:ext cx="677946" cy="338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966A0A-6B65-41E4-8F37-6802FC288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49A21C6B-8F6B-4AA8-AF6B-B9442E41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annuel.dotx</Template>
  <TotalTime>43</TotalTime>
  <Pages>2</Pages>
  <Words>489</Words>
  <Characters>2692</Characters>
  <Application>Microsoft Office Word</Application>
  <DocSecurity>0</DocSecurity>
  <Lines>22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Hamza Habchi</dc:creator>
  <cp:keywords/>
  <cp:lastModifiedBy>Hamza Habchi</cp:lastModifiedBy>
  <cp:revision>4</cp:revision>
  <cp:lastPrinted>2011-08-05T20:35:00Z</cp:lastPrinted>
  <dcterms:created xsi:type="dcterms:W3CDTF">2016-01-23T23:45:00Z</dcterms:created>
  <dcterms:modified xsi:type="dcterms:W3CDTF">2016-01-24T00:28:00Z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