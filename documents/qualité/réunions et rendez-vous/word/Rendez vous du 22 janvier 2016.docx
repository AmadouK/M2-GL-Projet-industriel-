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B1F" w:rsidRPr="000C3B1F" w:rsidRDefault="00F47342" w:rsidP="008951E6">
      <w:pPr>
        <w:pStyle w:val="En-ttedetableau"/>
        <w:jc w:val="center"/>
        <w:rPr>
          <w:sz w:val="36"/>
          <w:szCs w:val="36"/>
        </w:rPr>
      </w:pPr>
      <w:r>
        <w:rPr>
          <w:sz w:val="36"/>
          <w:szCs w:val="36"/>
        </w:rPr>
        <w:t>Rendez-vous du 22</w:t>
      </w:r>
      <w:r w:rsidR="000C3B1F" w:rsidRPr="000C3B1F">
        <w:rPr>
          <w:sz w:val="36"/>
          <w:szCs w:val="36"/>
        </w:rPr>
        <w:t xml:space="preserve"> janvier 2016</w:t>
      </w:r>
      <w:r>
        <w:rPr>
          <w:sz w:val="36"/>
          <w:szCs w:val="36"/>
        </w:rPr>
        <w:t xml:space="preserve"> avec L’encadrant</w:t>
      </w:r>
    </w:p>
    <w:p w:rsidR="000C3B1F" w:rsidRPr="000C3B1F" w:rsidRDefault="000C3B1F" w:rsidP="008951E6">
      <w:pPr>
        <w:pStyle w:val="Titre2"/>
        <w:jc w:val="both"/>
        <w:rPr>
          <w:rStyle w:val="lev"/>
          <w:sz w:val="32"/>
          <w:szCs w:val="32"/>
        </w:rPr>
      </w:pPr>
      <w:r w:rsidRPr="000C3B1F">
        <w:rPr>
          <w:rStyle w:val="lev"/>
          <w:sz w:val="32"/>
          <w:szCs w:val="32"/>
        </w:rPr>
        <w:t>Membres Présents :</w:t>
      </w:r>
    </w:p>
    <w:p w:rsidR="000C3B1F" w:rsidRDefault="000C3B1F" w:rsidP="008951E6">
      <w:pPr>
        <w:jc w:val="both"/>
      </w:pPr>
      <w:r>
        <w:t>HABCHI Hamza, FEKARI Mustapha, ZOUDANI Hamza</w:t>
      </w:r>
      <w:r w:rsidR="007E6980">
        <w:t>.</w:t>
      </w:r>
      <w:bookmarkStart w:id="0" w:name="_GoBack"/>
      <w:bookmarkEnd w:id="0"/>
    </w:p>
    <w:p w:rsidR="000C3B1F" w:rsidRPr="000C3B1F" w:rsidRDefault="000C3B1F" w:rsidP="008951E6">
      <w:pPr>
        <w:pStyle w:val="Titre2"/>
        <w:jc w:val="both"/>
        <w:rPr>
          <w:rStyle w:val="lev"/>
          <w:sz w:val="32"/>
          <w:szCs w:val="32"/>
        </w:rPr>
      </w:pPr>
      <w:r w:rsidRPr="000C3B1F">
        <w:rPr>
          <w:rStyle w:val="lev"/>
          <w:sz w:val="32"/>
          <w:szCs w:val="32"/>
        </w:rPr>
        <w:t>Objectifs de la réunion :</w:t>
      </w:r>
    </w:p>
    <w:p w:rsidR="00F47342" w:rsidRDefault="00F47342" w:rsidP="00F47342">
      <w:pPr>
        <w:pStyle w:val="Listepuces"/>
        <w:ind w:left="720"/>
        <w:jc w:val="both"/>
      </w:pPr>
      <w:r>
        <w:t>Prendre contact avec l’encadrant</w:t>
      </w:r>
    </w:p>
    <w:p w:rsidR="00F47342" w:rsidRDefault="00F47342" w:rsidP="00F47342">
      <w:pPr>
        <w:pStyle w:val="Listepuces"/>
        <w:ind w:left="720"/>
        <w:jc w:val="both"/>
      </w:pPr>
      <w:r>
        <w:t>Méthodologie de travail</w:t>
      </w:r>
    </w:p>
    <w:p w:rsidR="00F47342" w:rsidRDefault="00F47342" w:rsidP="00F47342">
      <w:pPr>
        <w:pStyle w:val="Listepuces"/>
        <w:ind w:left="720"/>
        <w:jc w:val="both"/>
      </w:pPr>
      <w:r>
        <w:t>Parler du sujet plus en détail</w:t>
      </w:r>
    </w:p>
    <w:p w:rsidR="00F47342" w:rsidRDefault="00F47342" w:rsidP="00F47342">
      <w:pPr>
        <w:pStyle w:val="Listepuces"/>
        <w:ind w:left="720"/>
        <w:jc w:val="both"/>
      </w:pPr>
      <w:r>
        <w:t>Définir les fonctionnalités attendues par l’encadrant</w:t>
      </w:r>
    </w:p>
    <w:p w:rsidR="000C3B1F" w:rsidRPr="000C3B1F" w:rsidRDefault="000C3B1F" w:rsidP="008951E6">
      <w:pPr>
        <w:pStyle w:val="Titre2"/>
        <w:jc w:val="both"/>
        <w:rPr>
          <w:rStyle w:val="lev"/>
          <w:sz w:val="32"/>
          <w:szCs w:val="32"/>
        </w:rPr>
      </w:pPr>
      <w:r w:rsidRPr="000C3B1F">
        <w:rPr>
          <w:rStyle w:val="lev"/>
          <w:sz w:val="32"/>
          <w:szCs w:val="32"/>
        </w:rPr>
        <w:t>Bilan :</w:t>
      </w:r>
    </w:p>
    <w:p w:rsidR="000C3B1F" w:rsidRDefault="00F47342" w:rsidP="00F47342">
      <w:pPr>
        <w:pStyle w:val="Titre3"/>
        <w:ind w:left="644"/>
        <w:jc w:val="both"/>
        <w:rPr>
          <w:sz w:val="28"/>
          <w:szCs w:val="28"/>
        </w:rPr>
      </w:pPr>
      <w:r>
        <w:rPr>
          <w:sz w:val="28"/>
          <w:szCs w:val="28"/>
        </w:rPr>
        <w:t>Recommandations :</w:t>
      </w:r>
    </w:p>
    <w:p w:rsidR="00F47342" w:rsidRDefault="00F47342" w:rsidP="00F47342">
      <w:pPr>
        <w:pStyle w:val="Listepuces"/>
        <w:ind w:left="1800"/>
        <w:jc w:val="both"/>
      </w:pPr>
      <w:r>
        <w:t>Dégager une personne qui va faire le pivot entre le groupe et l’encadrant.</w:t>
      </w:r>
    </w:p>
    <w:p w:rsidR="00F47342" w:rsidRPr="00F47342" w:rsidRDefault="00F47342" w:rsidP="00F47342">
      <w:pPr>
        <w:pStyle w:val="Listepuces"/>
        <w:ind w:left="1800"/>
        <w:jc w:val="both"/>
      </w:pPr>
      <w:r>
        <w:t>S’il y’a un problème ou encore qu’une personne du groupe ne travaille pas ou encore se fait absente durant le développement, un mail sera envoyé à l’encadrant. Ce n’est pas pour pointer une personne mais pour mener à bien la réalisation du projet.</w:t>
      </w:r>
      <w:r w:rsidRPr="00F47342">
        <w:t xml:space="preserve"> </w:t>
      </w:r>
    </w:p>
    <w:p w:rsidR="00F47342" w:rsidRDefault="00F47342" w:rsidP="00F47342">
      <w:pPr>
        <w:pStyle w:val="Titre3"/>
        <w:ind w:left="644"/>
        <w:jc w:val="both"/>
        <w:rPr>
          <w:sz w:val="28"/>
          <w:szCs w:val="28"/>
        </w:rPr>
      </w:pPr>
      <w:r>
        <w:rPr>
          <w:sz w:val="28"/>
          <w:szCs w:val="28"/>
        </w:rPr>
        <w:t>Demande propre de l’encadrant :</w:t>
      </w:r>
    </w:p>
    <w:p w:rsidR="00F47342" w:rsidRDefault="00F47342" w:rsidP="00F47342">
      <w:pPr>
        <w:pStyle w:val="Listepuces"/>
        <w:ind w:left="1800"/>
        <w:jc w:val="both"/>
      </w:pPr>
      <w:r>
        <w:t>Application de la qualité sur tous les aspects (Gestion, Conception, Implémentation …)</w:t>
      </w:r>
    </w:p>
    <w:p w:rsidR="00F47342" w:rsidRDefault="00F47342" w:rsidP="00F47342">
      <w:pPr>
        <w:pStyle w:val="Titre3"/>
        <w:ind w:left="644"/>
        <w:jc w:val="both"/>
        <w:rPr>
          <w:sz w:val="28"/>
          <w:szCs w:val="28"/>
        </w:rPr>
      </w:pPr>
      <w:r>
        <w:rPr>
          <w:sz w:val="28"/>
          <w:szCs w:val="28"/>
        </w:rPr>
        <w:t>Le sujet :</w:t>
      </w:r>
    </w:p>
    <w:p w:rsidR="00F47342" w:rsidRDefault="00F47342" w:rsidP="00F47342">
      <w:pPr>
        <w:pStyle w:val="Titre2"/>
        <w:ind w:left="720"/>
      </w:pPr>
      <w:r>
        <w:t>Application Android</w:t>
      </w:r>
    </w:p>
    <w:p w:rsidR="00F47342" w:rsidRDefault="00F47342" w:rsidP="00F47342">
      <w:pPr>
        <w:pStyle w:val="Listepuces"/>
        <w:ind w:left="1800"/>
        <w:jc w:val="both"/>
      </w:pPr>
      <w:r>
        <w:t>Suivi de séance d’entraînement</w:t>
      </w:r>
    </w:p>
    <w:p w:rsidR="00F47342" w:rsidRDefault="00F47342" w:rsidP="00F47342">
      <w:pPr>
        <w:pStyle w:val="Listepuces"/>
        <w:ind w:left="1800"/>
        <w:jc w:val="both"/>
      </w:pPr>
      <w:r>
        <w:t>Faire une séance libre</w:t>
      </w:r>
    </w:p>
    <w:p w:rsidR="00F47342" w:rsidRDefault="00F47342" w:rsidP="00F47342">
      <w:pPr>
        <w:pStyle w:val="Listepuces"/>
        <w:ind w:left="1800"/>
        <w:jc w:val="both"/>
      </w:pPr>
      <w:r>
        <w:t>Créer et proposer des exercices prédéfinis</w:t>
      </w:r>
    </w:p>
    <w:p w:rsidR="00F47342" w:rsidRDefault="00F47342" w:rsidP="00F47342">
      <w:pPr>
        <w:pStyle w:val="Listepuces"/>
        <w:ind w:left="1800"/>
        <w:jc w:val="both"/>
      </w:pPr>
      <w:r>
        <w:t>Faire un système à badge pour récompenser l’utilisateur quand il termine un exercice</w:t>
      </w:r>
    </w:p>
    <w:p w:rsidR="00F47342" w:rsidRDefault="00F47342" w:rsidP="00F47342">
      <w:pPr>
        <w:pStyle w:val="Listepuces"/>
        <w:ind w:left="1800"/>
        <w:jc w:val="both"/>
      </w:pPr>
      <w:r>
        <w:t>Limiter l’application que pour le sport de course à pied (Running)</w:t>
      </w:r>
    </w:p>
    <w:p w:rsidR="00F47342" w:rsidRDefault="00F47342" w:rsidP="00F47342">
      <w:pPr>
        <w:pStyle w:val="Listepuces"/>
        <w:ind w:left="1800"/>
        <w:jc w:val="both"/>
      </w:pPr>
      <w:r>
        <w:t>Marquer la difficulté d’un exercice (se baser sur le dénivelé positif/négatif – Calcul d’altitude)</w:t>
      </w:r>
    </w:p>
    <w:p w:rsidR="00F47342" w:rsidRDefault="00F47342" w:rsidP="00F47342">
      <w:pPr>
        <w:pStyle w:val="Listepuces"/>
        <w:ind w:left="1800"/>
        <w:jc w:val="both"/>
      </w:pPr>
      <w:r>
        <w:t>Afficher l’historique</w:t>
      </w:r>
    </w:p>
    <w:p w:rsidR="00F47342" w:rsidRDefault="00F47342" w:rsidP="00F47342">
      <w:pPr>
        <w:pStyle w:val="Listepuces"/>
        <w:ind w:left="1800"/>
        <w:jc w:val="both"/>
      </w:pPr>
      <w:r>
        <w:t>Créer des défis et les partager avec un groupe d’amis</w:t>
      </w:r>
    </w:p>
    <w:p w:rsidR="00F47342" w:rsidRDefault="00F47342" w:rsidP="00F47342">
      <w:pPr>
        <w:pStyle w:val="Titre2"/>
        <w:ind w:left="720"/>
      </w:pPr>
      <w:r>
        <w:t>Application WEB</w:t>
      </w:r>
    </w:p>
    <w:p w:rsidR="00F47342" w:rsidRDefault="00F47342" w:rsidP="00F47342">
      <w:pPr>
        <w:pStyle w:val="Listepuces"/>
        <w:ind w:left="1800"/>
        <w:jc w:val="both"/>
      </w:pPr>
      <w:r>
        <w:t>Prédéfinir un plan d’entraînement</w:t>
      </w:r>
    </w:p>
    <w:p w:rsidR="00E87AA0" w:rsidRDefault="00E87AA0" w:rsidP="00F47342">
      <w:pPr>
        <w:pStyle w:val="Listepuces"/>
        <w:ind w:left="1800"/>
        <w:jc w:val="both"/>
      </w:pPr>
      <w:r>
        <w:t>Synchronisation</w:t>
      </w:r>
    </w:p>
    <w:p w:rsidR="00F47342" w:rsidRDefault="00E87AA0" w:rsidP="00F47342">
      <w:pPr>
        <w:pStyle w:val="Listepuces"/>
        <w:ind w:left="1800"/>
        <w:jc w:val="both"/>
      </w:pPr>
      <w:r>
        <w:t>Création d’un défi entre amis</w:t>
      </w:r>
    </w:p>
    <w:p w:rsidR="00E87AA0" w:rsidRDefault="00E87AA0" w:rsidP="00F47342">
      <w:pPr>
        <w:pStyle w:val="Listepuces"/>
        <w:ind w:left="1800"/>
        <w:jc w:val="both"/>
      </w:pPr>
      <w:r>
        <w:t>Créer des groupes en quelque sorte</w:t>
      </w:r>
    </w:p>
    <w:p w:rsidR="00E87AA0" w:rsidRDefault="00E87AA0" w:rsidP="00E87AA0">
      <w:pPr>
        <w:pStyle w:val="Titre3"/>
        <w:ind w:left="644"/>
        <w:jc w:val="both"/>
        <w:rPr>
          <w:sz w:val="28"/>
          <w:szCs w:val="28"/>
        </w:rPr>
      </w:pPr>
      <w:r>
        <w:rPr>
          <w:sz w:val="28"/>
          <w:szCs w:val="28"/>
        </w:rPr>
        <w:t>Divers :</w:t>
      </w:r>
    </w:p>
    <w:p w:rsidR="00E87AA0" w:rsidRDefault="00E87AA0" w:rsidP="00F47342">
      <w:pPr>
        <w:pStyle w:val="Listepuces"/>
        <w:ind w:left="1800"/>
        <w:jc w:val="both"/>
      </w:pPr>
      <w:r>
        <w:t>Ne pas oublier que parallèlement à la réalisation du travail, un rapport à écrire doit être fait.</w:t>
      </w:r>
    </w:p>
    <w:p w:rsidR="00E87AA0" w:rsidRDefault="00E87AA0" w:rsidP="00F47342">
      <w:pPr>
        <w:pStyle w:val="Listepuces"/>
        <w:ind w:left="1800"/>
        <w:jc w:val="both"/>
      </w:pPr>
      <w:r>
        <w:lastRenderedPageBreak/>
        <w:t>Une liberté limitée en ce qui concerne les fonctionnalités nous est donné.</w:t>
      </w:r>
    </w:p>
    <w:p w:rsidR="00E87AA0" w:rsidRDefault="00E87AA0" w:rsidP="00F47342">
      <w:pPr>
        <w:pStyle w:val="Listepuces"/>
        <w:ind w:left="1800"/>
        <w:jc w:val="both"/>
      </w:pPr>
      <w:r>
        <w:t>Nous favoriserons l’usage de Git pour le partage du code.</w:t>
      </w:r>
    </w:p>
    <w:p w:rsidR="00E87AA0" w:rsidRDefault="00E87AA0" w:rsidP="00F47342">
      <w:pPr>
        <w:pStyle w:val="Listepuces"/>
        <w:ind w:left="1800"/>
        <w:jc w:val="both"/>
      </w:pPr>
      <w:r>
        <w:t>Prière de faire le nécessaire pour apprendre la programmation Android et à vous libérer pour qu’on puisse se mettre les points sur les i le plus tôt possible.</w:t>
      </w:r>
    </w:p>
    <w:p w:rsidR="00E87AA0" w:rsidRDefault="00E87AA0" w:rsidP="00F47342">
      <w:pPr>
        <w:pStyle w:val="Listepuces"/>
        <w:ind w:left="1800"/>
        <w:jc w:val="both"/>
      </w:pPr>
      <w:r>
        <w:t>Vu qu’on est plusieurs, l’encadrant s’attend à beaucoup de notre part. Faîtes de votre mieux.</w:t>
      </w:r>
    </w:p>
    <w:p w:rsidR="00E87AA0" w:rsidRDefault="00E87AA0" w:rsidP="00F47342">
      <w:pPr>
        <w:pStyle w:val="Listepuces"/>
        <w:ind w:left="1800"/>
        <w:jc w:val="both"/>
      </w:pPr>
      <w:r>
        <w:t>Un premier rendez-vous est donné demain à Saint-Charles à 20h30 pour discuter un peu du sujet plus en détail.</w:t>
      </w:r>
    </w:p>
    <w:p w:rsidR="00F47342" w:rsidRPr="00F47342" w:rsidRDefault="00F47342" w:rsidP="00F47342"/>
    <w:p w:rsidR="00F47342" w:rsidRPr="00F47342" w:rsidRDefault="00F47342" w:rsidP="00F47342"/>
    <w:p w:rsidR="000C3B1F" w:rsidRPr="000C3B1F" w:rsidRDefault="000C3B1F" w:rsidP="000C3B1F">
      <w:pPr>
        <w:pStyle w:val="Listepuces"/>
        <w:numPr>
          <w:ilvl w:val="0"/>
          <w:numId w:val="0"/>
        </w:numPr>
        <w:ind w:left="360" w:hanging="360"/>
        <w:rPr>
          <w:rStyle w:val="lev"/>
        </w:rPr>
      </w:pPr>
    </w:p>
    <w:sectPr w:rsidR="000C3B1F" w:rsidRPr="000C3B1F" w:rsidSect="000C3B1F">
      <w:footerReference w:type="default" r:id="rId11"/>
      <w:pgSz w:w="12240" w:h="15840" w:code="1"/>
      <w:pgMar w:top="720" w:right="720" w:bottom="720" w:left="720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0B6" w:rsidRDefault="002370B6">
      <w:pPr>
        <w:spacing w:after="0" w:line="240" w:lineRule="auto"/>
      </w:pPr>
      <w:r>
        <w:separator/>
      </w:r>
    </w:p>
  </w:endnote>
  <w:endnote w:type="continuationSeparator" w:id="0">
    <w:p w:rsidR="002370B6" w:rsidRDefault="00237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rial Unicode MS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924" w:rsidRPr="003A3E3E" w:rsidRDefault="002A50DF">
    <w:pPr>
      <w:pStyle w:val="Pieddepage"/>
      <w:rPr>
        <w:noProof/>
      </w:rPr>
    </w:pPr>
    <w:r w:rsidRPr="003A3E3E">
      <w:rPr>
        <w:noProof/>
      </w:rPr>
      <w:t xml:space="preserve">Page </w:t>
    </w:r>
    <w:r w:rsidRPr="003A3E3E">
      <w:rPr>
        <w:noProof/>
      </w:rPr>
      <w:fldChar w:fldCharType="begin"/>
    </w:r>
    <w:r w:rsidRPr="003A3E3E">
      <w:rPr>
        <w:noProof/>
      </w:rPr>
      <w:instrText>page</w:instrText>
    </w:r>
    <w:r w:rsidRPr="003A3E3E">
      <w:rPr>
        <w:noProof/>
      </w:rPr>
      <w:fldChar w:fldCharType="separate"/>
    </w:r>
    <w:r w:rsidR="007E6980">
      <w:rPr>
        <w:noProof/>
      </w:rPr>
      <w:t>1</w:t>
    </w:r>
    <w:r w:rsidRPr="003A3E3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0B6" w:rsidRDefault="002370B6">
      <w:pPr>
        <w:spacing w:after="0" w:line="240" w:lineRule="auto"/>
      </w:pPr>
      <w:r>
        <w:separator/>
      </w:r>
    </w:p>
  </w:footnote>
  <w:footnote w:type="continuationSeparator" w:id="0">
    <w:p w:rsidR="002370B6" w:rsidRDefault="002370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epuces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Rapportannuel"/>
  </w:abstractNum>
  <w:abstractNum w:abstractNumId="11" w15:restartNumberingAfterBreak="0">
    <w:nsid w:val="19A869F0"/>
    <w:multiLevelType w:val="hybridMultilevel"/>
    <w:tmpl w:val="EAE037D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B6F205A"/>
    <w:multiLevelType w:val="multilevel"/>
    <w:tmpl w:val="9CA4ABB8"/>
    <w:styleLink w:val="Rapportannue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1F31B5F"/>
    <w:multiLevelType w:val="hybridMultilevel"/>
    <w:tmpl w:val="927C142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2FA1A38"/>
    <w:multiLevelType w:val="hybridMultilevel"/>
    <w:tmpl w:val="2932ED3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52A75A7"/>
    <w:multiLevelType w:val="multilevel"/>
    <w:tmpl w:val="C0C0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7F6A45"/>
    <w:multiLevelType w:val="multilevel"/>
    <w:tmpl w:val="80C0D6D2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umros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enumros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enumros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enum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C644D41"/>
    <w:multiLevelType w:val="hybridMultilevel"/>
    <w:tmpl w:val="18027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5"/>
  </w:num>
  <w:num w:numId="16">
    <w:abstractNumId w:val="19"/>
  </w:num>
  <w:num w:numId="17">
    <w:abstractNumId w:val="12"/>
  </w:num>
  <w:num w:numId="18">
    <w:abstractNumId w:val="10"/>
  </w:num>
  <w:num w:numId="19">
    <w:abstractNumId w:val="18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20"/>
  </w:num>
  <w:num w:numId="25">
    <w:abstractNumId w:val="11"/>
  </w:num>
  <w:num w:numId="26">
    <w:abstractNumId w:val="14"/>
  </w:num>
  <w:num w:numId="27">
    <w:abstractNumId w:val="13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B1F"/>
    <w:rsid w:val="00034CB7"/>
    <w:rsid w:val="000C3B1F"/>
    <w:rsid w:val="000D381F"/>
    <w:rsid w:val="00180B90"/>
    <w:rsid w:val="001D0924"/>
    <w:rsid w:val="002370B6"/>
    <w:rsid w:val="00271DA9"/>
    <w:rsid w:val="00275D53"/>
    <w:rsid w:val="002A50DF"/>
    <w:rsid w:val="003A3E3E"/>
    <w:rsid w:val="0040343D"/>
    <w:rsid w:val="00455BD5"/>
    <w:rsid w:val="004D1502"/>
    <w:rsid w:val="004D5987"/>
    <w:rsid w:val="005107C1"/>
    <w:rsid w:val="00597FB7"/>
    <w:rsid w:val="005A7977"/>
    <w:rsid w:val="005B1115"/>
    <w:rsid w:val="005B7610"/>
    <w:rsid w:val="005E0DA6"/>
    <w:rsid w:val="00644758"/>
    <w:rsid w:val="00657696"/>
    <w:rsid w:val="006F5C2F"/>
    <w:rsid w:val="00752D54"/>
    <w:rsid w:val="007E6980"/>
    <w:rsid w:val="007F0813"/>
    <w:rsid w:val="008319F2"/>
    <w:rsid w:val="0089232B"/>
    <w:rsid w:val="008951E6"/>
    <w:rsid w:val="00896A85"/>
    <w:rsid w:val="008D18E6"/>
    <w:rsid w:val="009D7E34"/>
    <w:rsid w:val="00A04A27"/>
    <w:rsid w:val="00A46EF1"/>
    <w:rsid w:val="00A53AAC"/>
    <w:rsid w:val="00B216C1"/>
    <w:rsid w:val="00B467FF"/>
    <w:rsid w:val="00BA68E9"/>
    <w:rsid w:val="00BB227F"/>
    <w:rsid w:val="00BC6055"/>
    <w:rsid w:val="00C7443E"/>
    <w:rsid w:val="00D16611"/>
    <w:rsid w:val="00DD6D53"/>
    <w:rsid w:val="00E479DE"/>
    <w:rsid w:val="00E8699B"/>
    <w:rsid w:val="00E87AA0"/>
    <w:rsid w:val="00F15D10"/>
    <w:rsid w:val="00F47342"/>
    <w:rsid w:val="00F872C9"/>
    <w:rsid w:val="00FB4BBC"/>
    <w:rsid w:val="00FC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DBE431"/>
  <w15:docId w15:val="{2BC315B7-6DD7-4743-AC77-4618CD7F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B1F"/>
    <w:pPr>
      <w:spacing w:before="0" w:line="259" w:lineRule="auto"/>
    </w:pPr>
    <w:rPr>
      <w:color w:val="auto"/>
      <w:sz w:val="22"/>
      <w:szCs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pPr>
      <w:pageBreakBefore/>
      <w:spacing w:after="360" w:line="240" w:lineRule="auto"/>
      <w:ind w:left="-360" w:right="-360"/>
      <w:outlineLvl w:val="0"/>
    </w:pPr>
    <w:rPr>
      <w:sz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kern w:val="20"/>
    </w:r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99"/>
    <w:rPr>
      <w:kern w:val="2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character" w:customStyle="1" w:styleId="Titre1Car">
    <w:name w:val="Titre 1 Car"/>
    <w:basedOn w:val="Policepardfaut"/>
    <w:link w:val="Titre1"/>
    <w:uiPriority w:val="9"/>
    <w:rPr>
      <w:kern w:val="20"/>
      <w:sz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next w:val="Normal"/>
    <w:link w:val="CitationC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9"/>
    <w:rPr>
      <w:i/>
      <w:iCs/>
      <w:color w:val="7E97AD" w:themeColor="accent1"/>
      <w:kern w:val="20"/>
      <w:sz w:val="28"/>
    </w:rPr>
  </w:style>
  <w:style w:type="paragraph" w:styleId="Bibliographie">
    <w:name w:val="Bibliography"/>
    <w:basedOn w:val="Normal"/>
    <w:next w:val="Normal"/>
    <w:uiPriority w:val="37"/>
    <w:semiHidden/>
    <w:unhideWhenUsed/>
  </w:style>
  <w:style w:type="paragraph" w:styleId="Normalcentr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</w:style>
  <w:style w:type="paragraph" w:styleId="Corpsdetexte2">
    <w:name w:val="Body Text 2"/>
    <w:basedOn w:val="Normal"/>
    <w:link w:val="Corpsdetexte2Car"/>
    <w:uiPriority w:val="99"/>
    <w:semiHidden/>
    <w:unhideWhenUsed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</w:style>
  <w:style w:type="paragraph" w:styleId="Corpsdetexte3">
    <w:name w:val="Body Text 3"/>
    <w:basedOn w:val="Normal"/>
    <w:link w:val="Corpsdetexte3Car"/>
    <w:uiPriority w:val="99"/>
    <w:semiHidden/>
    <w:unhideWhenUsed/>
    <w:pPr>
      <w:spacing w:after="120"/>
    </w:pPr>
    <w:rPr>
      <w:sz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Pr>
      <w:sz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pPr>
      <w:spacing w:after="2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</w:style>
  <w:style w:type="paragraph" w:styleId="Retraitcorpsdetexte">
    <w:name w:val="Body Text Indent"/>
    <w:basedOn w:val="Normal"/>
    <w:link w:val="RetraitcorpsdetexteCar"/>
    <w:uiPriority w:val="99"/>
    <w:semiHidden/>
    <w:unhideWhenUsed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pPr>
      <w:spacing w:after="20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Pr>
      <w:sz w:val="16"/>
    </w:rPr>
  </w:style>
  <w:style w:type="character" w:styleId="Titredulivre">
    <w:name w:val="Book Title"/>
    <w:basedOn w:val="Policepardfaut"/>
    <w:uiPriority w:val="33"/>
    <w:semiHidden/>
    <w:unhideWhenUsed/>
    <w:rPr>
      <w:b/>
      <w:bCs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</w:style>
  <w:style w:type="table" w:styleId="Grillecouleur">
    <w:name w:val="Colorful Grid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llecouleur-Accent2">
    <w:name w:val="Colorful Grid Accent 2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llecouleur-Accent4">
    <w:name w:val="Colorful Grid Accent 4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llecouleur-Accent5">
    <w:name w:val="Colorful Grid Accent 5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Listecouleur">
    <w:name w:val="Colorful List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Listecouleur-Accent2">
    <w:name w:val="Colorful List Accent 2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Listecouleur-Accent3">
    <w:name w:val="Colorful List Accent 3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Listecouleur-Accent4">
    <w:name w:val="Colorful List Accent 4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Listecouleur-Accent5">
    <w:name w:val="Colorful List Accent 5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Listecouleur-Accent6">
    <w:name w:val="Colorful List Accent 6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Tramecouleur">
    <w:name w:val="Colorful Shading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  <w:sz w:val="20"/>
    </w:rPr>
  </w:style>
  <w:style w:type="table" w:styleId="Listefonce">
    <w:name w:val="Dark List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Listefonce-Accent2">
    <w:name w:val="Dark List Accent 2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Listefonce-Accent3">
    <w:name w:val="Dark List Accent 3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Listefonce-Accent4">
    <w:name w:val="Dark List Accent 4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Listefonce-Accent5">
    <w:name w:val="Dark List Accent 5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Listefonce-Accent6">
    <w:name w:val="Dark List Accent 6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</w:style>
  <w:style w:type="character" w:customStyle="1" w:styleId="DateCar">
    <w:name w:val="Date Car"/>
    <w:basedOn w:val="Policepardfaut"/>
    <w:link w:val="Date"/>
    <w:uiPriority w:val="99"/>
    <w:semiHidden/>
  </w:style>
  <w:style w:type="paragraph" w:styleId="Explorateurdedocuments">
    <w:name w:val="Document Map"/>
    <w:basedOn w:val="Normal"/>
    <w:link w:val="Explorateurdedocument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Pr>
      <w:rFonts w:ascii="Tahoma" w:hAnsi="Tahoma" w:cs="Tahoma"/>
      <w:sz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</w:style>
  <w:style w:type="character" w:styleId="Accentuation">
    <w:name w:val="Emphasis"/>
    <w:basedOn w:val="Policepardfaut"/>
    <w:uiPriority w:val="20"/>
    <w:semiHidden/>
    <w:unhideWhenUsed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Pr>
      <w:sz w:val="20"/>
    </w:rPr>
  </w:style>
  <w:style w:type="paragraph" w:styleId="Adressedestinatai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dresseexpditeur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69696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sz w:val="20"/>
    </w:rPr>
  </w:style>
  <w:style w:type="character" w:customStyle="1" w:styleId="Titre3Car">
    <w:name w:val="Titre 3 Car"/>
    <w:basedOn w:val="Policepardfaut"/>
    <w:link w:val="Titre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onymeHTML">
    <w:name w:val="HTML Acronym"/>
    <w:basedOn w:val="Policepardfaut"/>
    <w:uiPriority w:val="99"/>
    <w:semiHidden/>
    <w:unhideWhenUsed/>
  </w:style>
  <w:style w:type="paragraph" w:styleId="AdresseHTML">
    <w:name w:val="HTML Address"/>
    <w:basedOn w:val="Normal"/>
    <w:link w:val="AdresseHTMLC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Pr>
      <w:i/>
      <w:iCs/>
    </w:rPr>
  </w:style>
  <w:style w:type="character" w:styleId="CodeHTML">
    <w:name w:val="HTML Code"/>
    <w:basedOn w:val="Policepardfaut"/>
    <w:uiPriority w:val="99"/>
    <w:semiHidden/>
    <w:unhideWhenUsed/>
    <w:rPr>
      <w:rFonts w:ascii="Consolas" w:hAnsi="Consolas" w:cs="Consolas"/>
      <w:sz w:val="20"/>
    </w:rPr>
  </w:style>
  <w:style w:type="character" w:styleId="DfinitionHTML">
    <w:name w:val="HTML Definition"/>
    <w:basedOn w:val="Policepardfaut"/>
    <w:uiPriority w:val="99"/>
    <w:semiHidden/>
    <w:unhideWhenUsed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Pr>
      <w:rFonts w:ascii="Consolas" w:hAnsi="Consolas" w:cs="Consolas"/>
      <w:sz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Pr>
      <w:rFonts w:ascii="Consolas" w:hAnsi="Consolas" w:cs="Consolas"/>
      <w:sz w:val="20"/>
    </w:rPr>
  </w:style>
  <w:style w:type="character" w:styleId="ExempleHTML">
    <w:name w:val="HTML Sample"/>
    <w:basedOn w:val="Policepardfaut"/>
    <w:uiPriority w:val="99"/>
    <w:semiHidden/>
    <w:unhideWhenUsed/>
    <w:rPr>
      <w:rFonts w:ascii="Consolas" w:hAnsi="Consolas" w:cs="Consolas"/>
      <w:sz w:val="24"/>
    </w:rPr>
  </w:style>
  <w:style w:type="character" w:styleId="MachinecrireHTML">
    <w:name w:val="HTML Typewriter"/>
    <w:basedOn w:val="Policepardfaut"/>
    <w:uiPriority w:val="99"/>
    <w:semiHidden/>
    <w:unhideWhenUsed/>
    <w:rPr>
      <w:rFonts w:ascii="Consolas" w:hAnsi="Consolas" w:cs="Consolas"/>
      <w:sz w:val="20"/>
    </w:rPr>
  </w:style>
  <w:style w:type="character" w:styleId="VariableHTML">
    <w:name w:val="HTML Variable"/>
    <w:basedOn w:val="Policepardfaut"/>
    <w:uiPriority w:val="99"/>
    <w:semiHidden/>
    <w:unhideWhenUsed/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rPr>
      <w:b/>
      <w:bCs/>
      <w:i/>
      <w:iCs/>
      <w:color w:val="7E97A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bCs/>
      <w:i/>
      <w:iCs/>
      <w:color w:val="7E97AD" w:themeColor="accent1"/>
    </w:rPr>
  </w:style>
  <w:style w:type="character" w:styleId="Rfrenceintense">
    <w:name w:val="Intense Reference"/>
    <w:basedOn w:val="Policepardfau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Grilleclaire">
    <w:name w:val="Light Grid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Grilleclaire-Accent2">
    <w:name w:val="Light Grid Accent 2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Grilleclaire-Accent3">
    <w:name w:val="Light Grid Accent 3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Grilleclaire-Accent4">
    <w:name w:val="Light Grid Accent 4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Grilleclaire-Accent5">
    <w:name w:val="Light Grid Accent 5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Grilleclaire-Accent6">
    <w:name w:val="Light Grid Accent 6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steclaire">
    <w:name w:val="Light List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steclaire-Accent2">
    <w:name w:val="Light List Accent 2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steclaire-Accent3">
    <w:name w:val="Light List Accent 3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steclaire-Accent4">
    <w:name w:val="Light List Accent 4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steclaire-Accent5">
    <w:name w:val="Light List Accent 5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steclaire-Accent6">
    <w:name w:val="Light List Accent 6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Ombrageclair">
    <w:name w:val="Light Shading"/>
    <w:basedOn w:val="Tableau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Trameclaire-Accent2">
    <w:name w:val="Light Shading Accent 2"/>
    <w:basedOn w:val="Tableau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Trameclaire-Accent3">
    <w:name w:val="Light Shading Accent 3"/>
    <w:basedOn w:val="Tableau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Trameclaire-Accent4">
    <w:name w:val="Light Shading Accent 4"/>
    <w:basedOn w:val="Tableau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Trameclaire-Accent5">
    <w:name w:val="Light Shading Accent 5"/>
    <w:basedOn w:val="Tableau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Trameclaire-Accent6">
    <w:name w:val="Light Shading Accent 6"/>
    <w:basedOn w:val="Tableau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</w:style>
  <w:style w:type="paragraph" w:styleId="Liste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epuces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enumros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enumros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enumros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enumros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enumros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Textedemacro">
    <w:name w:val="macro"/>
    <w:link w:val="Textede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Pr>
      <w:rFonts w:ascii="Consolas" w:hAnsi="Consolas" w:cs="Consolas"/>
      <w:sz w:val="20"/>
    </w:rPr>
  </w:style>
  <w:style w:type="table" w:styleId="Grillemoyenne1">
    <w:name w:val="Medium Grid 1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Grillemoyenne2">
    <w:name w:val="Medium Grid 2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Listemoyenne1">
    <w:name w:val="Medium List 1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Listemoyenne1-Accent2">
    <w:name w:val="Medium List 1 Accent 2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Listemoyenne1-Accent3">
    <w:name w:val="Medium List 1 Accent 3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Listemoyenne1-Accent4">
    <w:name w:val="Medium List 1 Accent 4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Listemoyenne1-Accent5">
    <w:name w:val="Medium List 1 Accent 5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Listemoyenne2">
    <w:name w:val="Medium List 2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Retraitnormal">
    <w:name w:val="Normal Indent"/>
    <w:basedOn w:val="Normal"/>
    <w:uiPriority w:val="99"/>
    <w:semiHidden/>
    <w:unhideWhenUsed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</w:style>
  <w:style w:type="character" w:styleId="Numrodepage">
    <w:name w:val="page number"/>
    <w:basedOn w:val="Policepardfau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Pr>
      <w:rFonts w:ascii="Consolas" w:hAnsi="Consolas" w:cs="Consolas"/>
      <w:sz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</w:style>
  <w:style w:type="character" w:customStyle="1" w:styleId="SalutationsCar">
    <w:name w:val="Salutations Car"/>
    <w:basedOn w:val="Policepardfaut"/>
    <w:link w:val="Salutations"/>
    <w:uiPriority w:val="99"/>
    <w:semiHidden/>
  </w:style>
  <w:style w:type="paragraph" w:styleId="Signature">
    <w:name w:val="Signature"/>
    <w:basedOn w:val="Normal"/>
    <w:link w:val="SignatureC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ar">
    <w:name w:val="Signature Car"/>
    <w:basedOn w:val="Policepardfaut"/>
    <w:link w:val="Signature"/>
    <w:uiPriority w:val="9"/>
    <w:rPr>
      <w:kern w:val="20"/>
    </w:rPr>
  </w:style>
  <w:style w:type="character" w:styleId="lev">
    <w:name w:val="Strong"/>
    <w:basedOn w:val="Policepardfaut"/>
    <w:uiPriority w:val="1"/>
    <w:unhideWhenUsed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ous-titreCar">
    <w:name w:val="Sous-titre Car"/>
    <w:basedOn w:val="Policepardfaut"/>
    <w:link w:val="Sous-titr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Emphaseple">
    <w:name w:val="Subtle Emphasis"/>
    <w:basedOn w:val="Policepardfaut"/>
    <w:uiPriority w:val="19"/>
    <w:semiHidden/>
    <w:unhideWhenUsed/>
    <w:rPr>
      <w:i/>
      <w:iCs/>
      <w:color w:val="808080" w:themeColor="text1" w:themeTint="7F"/>
    </w:rPr>
  </w:style>
  <w:style w:type="character" w:styleId="Rfrenceple">
    <w:name w:val="Subtle Reference"/>
    <w:basedOn w:val="Policepardfaut"/>
    <w:uiPriority w:val="31"/>
    <w:semiHidden/>
    <w:unhideWhenUsed/>
    <w:rPr>
      <w:smallCaps/>
      <w:color w:val="CC8E60" w:themeColor="accent2"/>
      <w:u w:val="single"/>
    </w:rPr>
  </w:style>
  <w:style w:type="table" w:styleId="Effetsdetableau3D1">
    <w:name w:val="Table 3D effects 1"/>
    <w:basedOn w:val="Tableau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next w:val="Normal"/>
    <w:link w:val="TitreC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reCar">
    <w:name w:val="Titre Car"/>
    <w:basedOn w:val="Policepardfaut"/>
    <w:link w:val="Titr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itreTR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</w:r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customStyle="1" w:styleId="En-ttedetableau">
    <w:name w:val="En-tête de tableau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extedetableau-Dcimal">
    <w:name w:val="Texte de tableau - Dé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leaufinancier">
    <w:name w:val="Tableau financier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Rapportannuel">
    <w:name w:val="Rapport annuel"/>
    <w:uiPriority w:val="99"/>
    <w:pPr>
      <w:numPr>
        <w:numId w:val="17"/>
      </w:numPr>
    </w:pPr>
  </w:style>
  <w:style w:type="paragraph" w:customStyle="1" w:styleId="Sommaire">
    <w:name w:val="Sommaire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edetableau">
    <w:name w:val="Texte de tableau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En-tteinversdetableau">
    <w:name w:val="En-tête inversé de tableau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En-tteombr">
    <w:name w:val="En-tête ombré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mza\AppData\Roaming\Microsoft\Templates\Rapport%20annuel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A0966A0A-6B65-41E4-8F37-6802FC2889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1FC6D8-9E22-4F23-8E08-15C5D20CF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annuel.dotx</Template>
  <TotalTime>65</TotalTime>
  <Pages>2</Pages>
  <Words>298</Words>
  <Characters>1644</Characters>
  <Application>Microsoft Office Word</Application>
  <DocSecurity>0</DocSecurity>
  <Lines>13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Hamza Habchi</dc:creator>
  <cp:keywords/>
  <cp:lastModifiedBy>Hamza Habchi</cp:lastModifiedBy>
  <cp:revision>7</cp:revision>
  <cp:lastPrinted>2011-08-05T20:35:00Z</cp:lastPrinted>
  <dcterms:created xsi:type="dcterms:W3CDTF">2016-01-23T23:45:00Z</dcterms:created>
  <dcterms:modified xsi:type="dcterms:W3CDTF">2016-01-26T17:12:00Z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