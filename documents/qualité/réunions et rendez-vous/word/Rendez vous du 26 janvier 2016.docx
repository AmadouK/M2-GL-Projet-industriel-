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1F" w:rsidRPr="000C3B1F" w:rsidRDefault="00F9219D" w:rsidP="008951E6">
      <w:pPr>
        <w:pStyle w:val="En-ttedetableau"/>
        <w:jc w:val="center"/>
        <w:rPr>
          <w:sz w:val="36"/>
          <w:szCs w:val="36"/>
        </w:rPr>
      </w:pPr>
      <w:r>
        <w:rPr>
          <w:sz w:val="36"/>
          <w:szCs w:val="36"/>
        </w:rPr>
        <w:t>Rendez-vous du 26</w:t>
      </w:r>
      <w:r w:rsidR="000C3B1F" w:rsidRPr="000C3B1F">
        <w:rPr>
          <w:sz w:val="36"/>
          <w:szCs w:val="36"/>
        </w:rPr>
        <w:t xml:space="preserve"> janvier 2016</w:t>
      </w:r>
      <w:r w:rsidR="00F47342">
        <w:rPr>
          <w:sz w:val="36"/>
          <w:szCs w:val="36"/>
        </w:rPr>
        <w:t xml:space="preserve"> avec L’encadrant</w:t>
      </w:r>
    </w:p>
    <w:p w:rsidR="000C3B1F" w:rsidRPr="000C3B1F" w:rsidRDefault="000C3B1F" w:rsidP="008951E6">
      <w:pPr>
        <w:pStyle w:val="Titre2"/>
        <w:jc w:val="both"/>
        <w:rPr>
          <w:rStyle w:val="lev"/>
          <w:sz w:val="32"/>
          <w:szCs w:val="32"/>
        </w:rPr>
      </w:pPr>
      <w:r w:rsidRPr="000C3B1F">
        <w:rPr>
          <w:rStyle w:val="lev"/>
          <w:sz w:val="32"/>
          <w:szCs w:val="32"/>
        </w:rPr>
        <w:t>Membres Présents :</w:t>
      </w:r>
    </w:p>
    <w:p w:rsidR="000C3B1F" w:rsidRPr="00AE5A96" w:rsidRDefault="000C3B1F" w:rsidP="008951E6">
      <w:pPr>
        <w:jc w:val="both"/>
        <w:rPr>
          <w:lang w:val="en-US"/>
        </w:rPr>
      </w:pPr>
      <w:r w:rsidRPr="00AE5A96">
        <w:rPr>
          <w:lang w:val="en-US"/>
        </w:rPr>
        <w:t>HABCHI Hamza, KANE Amadou, FEKARI Mustapha, WESLATI Amal.</w:t>
      </w:r>
    </w:p>
    <w:p w:rsidR="000C3B1F" w:rsidRPr="000C3B1F" w:rsidRDefault="000C3B1F" w:rsidP="008951E6">
      <w:pPr>
        <w:pStyle w:val="Titre2"/>
        <w:jc w:val="both"/>
        <w:rPr>
          <w:rStyle w:val="lev"/>
          <w:sz w:val="32"/>
          <w:szCs w:val="32"/>
        </w:rPr>
      </w:pPr>
      <w:r w:rsidRPr="000C3B1F">
        <w:rPr>
          <w:rStyle w:val="lev"/>
          <w:sz w:val="32"/>
          <w:szCs w:val="32"/>
        </w:rPr>
        <w:t>Objectifs de la réunion :</w:t>
      </w:r>
    </w:p>
    <w:p w:rsidR="00F47342" w:rsidRDefault="00F9219D" w:rsidP="00F47342">
      <w:pPr>
        <w:pStyle w:val="Listepuces"/>
        <w:ind w:left="720"/>
        <w:jc w:val="both"/>
      </w:pPr>
      <w:r>
        <w:t>Avoir les réponses des questions envoyées à l’encadrant.</w:t>
      </w:r>
    </w:p>
    <w:p w:rsidR="00F9219D" w:rsidRDefault="00F9219D" w:rsidP="00F47342">
      <w:pPr>
        <w:pStyle w:val="Listepuces"/>
        <w:ind w:left="720"/>
        <w:jc w:val="both"/>
      </w:pPr>
      <w:r>
        <w:t>Poser plus de questions pour tranc</w:t>
      </w:r>
      <w:r w:rsidR="00286B0D">
        <w:t>her sur les fonctionnalités des applications Web et Mobile</w:t>
      </w:r>
      <w:bookmarkStart w:id="0" w:name="_GoBack"/>
      <w:bookmarkEnd w:id="0"/>
    </w:p>
    <w:p w:rsidR="000C3B1F" w:rsidRPr="000C3B1F" w:rsidRDefault="000C3B1F" w:rsidP="008951E6">
      <w:pPr>
        <w:pStyle w:val="Titre2"/>
        <w:jc w:val="both"/>
        <w:rPr>
          <w:rStyle w:val="lev"/>
          <w:sz w:val="32"/>
          <w:szCs w:val="32"/>
        </w:rPr>
      </w:pPr>
      <w:r w:rsidRPr="000C3B1F">
        <w:rPr>
          <w:rStyle w:val="lev"/>
          <w:sz w:val="32"/>
          <w:szCs w:val="32"/>
        </w:rPr>
        <w:t>Bilan :</w:t>
      </w:r>
    </w:p>
    <w:p w:rsidR="000C3B1F" w:rsidRDefault="00F9219D" w:rsidP="00F47342">
      <w:pPr>
        <w:pStyle w:val="Titre3"/>
        <w:ind w:left="644"/>
        <w:jc w:val="both"/>
        <w:rPr>
          <w:sz w:val="28"/>
          <w:szCs w:val="28"/>
        </w:rPr>
      </w:pPr>
      <w:r>
        <w:rPr>
          <w:sz w:val="28"/>
          <w:szCs w:val="28"/>
        </w:rPr>
        <w:t>Réponses des questions</w:t>
      </w:r>
      <w:r w:rsidR="00F47342">
        <w:rPr>
          <w:sz w:val="28"/>
          <w:szCs w:val="28"/>
        </w:rPr>
        <w:t> :</w:t>
      </w:r>
    </w:p>
    <w:p w:rsidR="00F47342" w:rsidRDefault="00F9219D" w:rsidP="00F47342">
      <w:pPr>
        <w:pStyle w:val="Listepuces"/>
        <w:ind w:left="1800"/>
        <w:jc w:val="both"/>
      </w:pPr>
      <w:r>
        <w:t>Une séance libre ne nécessite pas une information comme un objectif, mais peut avoir un circuit (comme séance programmée).</w:t>
      </w:r>
    </w:p>
    <w:p w:rsidR="00F9219D" w:rsidRDefault="00F9219D" w:rsidP="00F9219D">
      <w:pPr>
        <w:pStyle w:val="Listepuces"/>
        <w:ind w:left="1800"/>
        <w:jc w:val="both"/>
      </w:pPr>
      <w:r>
        <w:t>Un Défi peut-être de plusieurs types. Exemple :</w:t>
      </w:r>
    </w:p>
    <w:p w:rsidR="00F9219D" w:rsidRDefault="00F9219D" w:rsidP="00F9219D">
      <w:pPr>
        <w:pStyle w:val="Listepuces"/>
        <w:ind w:left="2160"/>
        <w:jc w:val="both"/>
      </w:pPr>
      <w:r>
        <w:t>Faire un circuit pendant 1 heure.</w:t>
      </w:r>
    </w:p>
    <w:p w:rsidR="00F9219D" w:rsidRDefault="00F9219D" w:rsidP="00F9219D">
      <w:pPr>
        <w:pStyle w:val="Listepuces"/>
        <w:ind w:left="2160"/>
        <w:jc w:val="both"/>
      </w:pPr>
      <w:r>
        <w:t>Brûler un nombre de calories précis.</w:t>
      </w:r>
    </w:p>
    <w:p w:rsidR="00F9219D" w:rsidRDefault="00F9219D" w:rsidP="00F9219D">
      <w:pPr>
        <w:pStyle w:val="Listepuces"/>
        <w:ind w:left="2160"/>
        <w:jc w:val="both"/>
      </w:pPr>
      <w:r>
        <w:t>Faire une distance minimale.</w:t>
      </w:r>
    </w:p>
    <w:p w:rsidR="00F9219D" w:rsidRDefault="00F9219D" w:rsidP="00F9219D">
      <w:pPr>
        <w:pStyle w:val="Listepuces"/>
        <w:ind w:left="1800"/>
        <w:jc w:val="both"/>
      </w:pPr>
      <w:r>
        <w:t>Un défi est lancé pendant une durée pour que les participants puissent le faire (15 jours par exemple)</w:t>
      </w:r>
    </w:p>
    <w:p w:rsidR="00F9219D" w:rsidRDefault="00F9219D" w:rsidP="00F9219D">
      <w:pPr>
        <w:pStyle w:val="Listepuces"/>
        <w:ind w:left="1800"/>
        <w:jc w:val="both"/>
      </w:pPr>
      <w:r>
        <w:t>Un utilisateur pourra accéder à sa liste d’amis et les publications sur l’applications smartphone (Que les dernières publications pour qu’il soit plus succinct que l’application web). Le but de l’application est de collecter les informations de la course.</w:t>
      </w:r>
    </w:p>
    <w:p w:rsidR="00F9219D" w:rsidRDefault="00F9219D" w:rsidP="00F9219D">
      <w:pPr>
        <w:pStyle w:val="Listepuces"/>
        <w:ind w:left="1800"/>
        <w:jc w:val="both"/>
      </w:pPr>
      <w:r>
        <w:t>Les séances sont publiées uniquement aux amis, pas à tous les utilisateurs.</w:t>
      </w:r>
    </w:p>
    <w:p w:rsidR="00F9219D" w:rsidRDefault="00F9219D" w:rsidP="00F9219D">
      <w:pPr>
        <w:pStyle w:val="Listepuces"/>
        <w:ind w:left="1800"/>
        <w:jc w:val="both"/>
      </w:pPr>
      <w:r>
        <w:t>Les utilisateurs confirmés (athlètes) peuve</w:t>
      </w:r>
      <w:r>
        <w:t>nt publier leurs séances libres.</w:t>
      </w:r>
    </w:p>
    <w:p w:rsidR="00F9219D" w:rsidRDefault="00F9219D" w:rsidP="00F9219D">
      <w:pPr>
        <w:pStyle w:val="Listepuces"/>
        <w:ind w:left="1800"/>
        <w:jc w:val="both"/>
      </w:pPr>
      <w:r>
        <w:t xml:space="preserve">Les utilisateurs doivent être classés (notion de </w:t>
      </w:r>
      <w:r>
        <w:rPr>
          <w:b/>
        </w:rPr>
        <w:t>s</w:t>
      </w:r>
      <w:r w:rsidRPr="00F9219D">
        <w:rPr>
          <w:b/>
        </w:rPr>
        <w:t>tatut</w:t>
      </w:r>
      <w:r>
        <w:t>).</w:t>
      </w:r>
    </w:p>
    <w:p w:rsidR="00F9219D" w:rsidRDefault="00F9219D" w:rsidP="00F9219D">
      <w:pPr>
        <w:pStyle w:val="Listepuces"/>
        <w:ind w:left="1800"/>
        <w:jc w:val="both"/>
      </w:pPr>
      <w:r>
        <w:t>Les défis peuvent être publiés à tout le monde.</w:t>
      </w:r>
    </w:p>
    <w:p w:rsidR="00F9219D" w:rsidRDefault="002437FA" w:rsidP="00F9219D">
      <w:pPr>
        <w:pStyle w:val="Listepuces"/>
        <w:ind w:left="1800"/>
        <w:jc w:val="both"/>
      </w:pPr>
      <w:r>
        <w:t>Un programme personnel ne doit pas être publié.</w:t>
      </w:r>
    </w:p>
    <w:p w:rsidR="002437FA" w:rsidRDefault="002437FA" w:rsidP="00F9219D">
      <w:pPr>
        <w:pStyle w:val="Listepuces"/>
        <w:ind w:left="1800"/>
        <w:jc w:val="both"/>
      </w:pPr>
      <w:r>
        <w:t>Une séance libre peut être créée depuis l’application Web. Il faudra définir le circuit et synchroniser la séance avec le smartphone pour pouvoir l’effectuer.</w:t>
      </w:r>
    </w:p>
    <w:p w:rsidR="002437FA" w:rsidRDefault="002437FA" w:rsidP="00F9219D">
      <w:pPr>
        <w:pStyle w:val="Listepuces"/>
        <w:ind w:left="1800"/>
        <w:jc w:val="both"/>
      </w:pPr>
      <w:r>
        <w:t>Faire le cahier des charges, cahier des spécifications, ensuite attaquer la conception.</w:t>
      </w:r>
    </w:p>
    <w:p w:rsidR="002437FA" w:rsidRDefault="002437FA" w:rsidP="00F9219D">
      <w:pPr>
        <w:pStyle w:val="Listepuces"/>
        <w:ind w:left="1800"/>
        <w:jc w:val="both"/>
      </w:pPr>
      <w:r>
        <w:t>Rassembler les idées afin d’avoir un avis commun.</w:t>
      </w:r>
    </w:p>
    <w:p w:rsidR="002437FA" w:rsidRDefault="002437FA" w:rsidP="00F9219D">
      <w:pPr>
        <w:pStyle w:val="Listepuces"/>
        <w:ind w:left="1800"/>
        <w:jc w:val="both"/>
      </w:pPr>
      <w:r>
        <w:t>Si on a du temps rajouter un forum.</w:t>
      </w:r>
    </w:p>
    <w:p w:rsidR="002437FA" w:rsidRDefault="002437FA" w:rsidP="00F9219D">
      <w:pPr>
        <w:pStyle w:val="Listepuces"/>
        <w:ind w:left="1800"/>
        <w:jc w:val="both"/>
      </w:pPr>
      <w:r>
        <w:t>Informations à enregistrer pour une séance : ce qui a été précédemment établi durant la réunion du 24 janvier + le parcours fait.</w:t>
      </w:r>
    </w:p>
    <w:p w:rsidR="000C3B1F" w:rsidRPr="000C3B1F" w:rsidRDefault="002437FA" w:rsidP="00286B0D">
      <w:pPr>
        <w:pStyle w:val="Listepuces"/>
        <w:ind w:left="1800"/>
        <w:jc w:val="both"/>
        <w:rPr>
          <w:rStyle w:val="lev"/>
        </w:rPr>
      </w:pPr>
      <w:r>
        <w:t>Informations d’un utilisateur : ce qui a été précédemment établi durant la réunion du 24 janvier + remplacer la date de naissance par âge et ajouter statu (confirmé, débutant).</w:t>
      </w:r>
      <w:r w:rsidR="00286B0D" w:rsidRPr="000C3B1F">
        <w:rPr>
          <w:rStyle w:val="lev"/>
        </w:rPr>
        <w:t xml:space="preserve"> </w:t>
      </w:r>
    </w:p>
    <w:sectPr w:rsidR="000C3B1F" w:rsidRPr="000C3B1F" w:rsidSect="000C3B1F">
      <w:footerReference w:type="default" r:id="rId11"/>
      <w:pgSz w:w="12240" w:h="15840" w:code="1"/>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3F9" w:rsidRDefault="002273F9">
      <w:pPr>
        <w:spacing w:after="0" w:line="240" w:lineRule="auto"/>
      </w:pPr>
      <w:r>
        <w:separator/>
      </w:r>
    </w:p>
  </w:endnote>
  <w:endnote w:type="continuationSeparator" w:id="0">
    <w:p w:rsidR="002273F9" w:rsidRDefault="0022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pPr>
      <w:pStyle w:val="Pieddepage"/>
      <w:rPr>
        <w:noProof/>
      </w:rPr>
    </w:pPr>
    <w:r w:rsidRPr="003A3E3E">
      <w:rPr>
        <w:noProof/>
      </w:rPr>
      <w:t xml:space="preserve">Page </w:t>
    </w:r>
    <w:r w:rsidRPr="003A3E3E">
      <w:rPr>
        <w:noProof/>
      </w:rPr>
      <w:fldChar w:fldCharType="begin"/>
    </w:r>
    <w:r w:rsidRPr="003A3E3E">
      <w:rPr>
        <w:noProof/>
      </w:rPr>
      <w:instrText>page</w:instrText>
    </w:r>
    <w:r w:rsidRPr="003A3E3E">
      <w:rPr>
        <w:noProof/>
      </w:rPr>
      <w:fldChar w:fldCharType="separate"/>
    </w:r>
    <w:r w:rsidR="00286B0D">
      <w:rPr>
        <w:noProof/>
      </w:rPr>
      <w:t>1</w:t>
    </w:r>
    <w:r w:rsidRPr="003A3E3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3F9" w:rsidRDefault="002273F9">
      <w:pPr>
        <w:spacing w:after="0" w:line="240" w:lineRule="auto"/>
      </w:pPr>
      <w:r>
        <w:separator/>
      </w:r>
    </w:p>
  </w:footnote>
  <w:footnote w:type="continuationSeparator" w:id="0">
    <w:p w:rsidR="002273F9" w:rsidRDefault="0022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9A869F0"/>
    <w:multiLevelType w:val="hybridMultilevel"/>
    <w:tmpl w:val="EAE037D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1F31B5F"/>
    <w:multiLevelType w:val="hybridMultilevel"/>
    <w:tmpl w:val="927C142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22FA1A38"/>
    <w:multiLevelType w:val="hybridMultilevel"/>
    <w:tmpl w:val="2932ED3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2A75A7"/>
    <w:multiLevelType w:val="multilevel"/>
    <w:tmpl w:val="C0C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644D41"/>
    <w:multiLevelType w:val="hybridMultilevel"/>
    <w:tmpl w:val="18027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19"/>
  </w:num>
  <w:num w:numId="17">
    <w:abstractNumId w:val="12"/>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11"/>
  </w:num>
  <w:num w:numId="26">
    <w:abstractNumId w:val="14"/>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1F"/>
    <w:rsid w:val="00034CB7"/>
    <w:rsid w:val="00050C19"/>
    <w:rsid w:val="000C3B1F"/>
    <w:rsid w:val="000D381F"/>
    <w:rsid w:val="00180B90"/>
    <w:rsid w:val="001D0924"/>
    <w:rsid w:val="002273F9"/>
    <w:rsid w:val="002437FA"/>
    <w:rsid w:val="00271DA9"/>
    <w:rsid w:val="00275D53"/>
    <w:rsid w:val="00286B0D"/>
    <w:rsid w:val="002A50DF"/>
    <w:rsid w:val="003A3E3E"/>
    <w:rsid w:val="0040343D"/>
    <w:rsid w:val="00455BD5"/>
    <w:rsid w:val="004D1502"/>
    <w:rsid w:val="004D5987"/>
    <w:rsid w:val="005107C1"/>
    <w:rsid w:val="00597FB7"/>
    <w:rsid w:val="005A7977"/>
    <w:rsid w:val="005B1115"/>
    <w:rsid w:val="005B7610"/>
    <w:rsid w:val="00644758"/>
    <w:rsid w:val="00657696"/>
    <w:rsid w:val="006F5C2F"/>
    <w:rsid w:val="00752D54"/>
    <w:rsid w:val="007F0813"/>
    <w:rsid w:val="008319F2"/>
    <w:rsid w:val="0089232B"/>
    <w:rsid w:val="008951E6"/>
    <w:rsid w:val="00896A85"/>
    <w:rsid w:val="008D18E6"/>
    <w:rsid w:val="009D7E34"/>
    <w:rsid w:val="00A04A27"/>
    <w:rsid w:val="00A46EF1"/>
    <w:rsid w:val="00A53AAC"/>
    <w:rsid w:val="00AE5A96"/>
    <w:rsid w:val="00B216C1"/>
    <w:rsid w:val="00B467FF"/>
    <w:rsid w:val="00BA68E9"/>
    <w:rsid w:val="00BB227F"/>
    <w:rsid w:val="00BC6055"/>
    <w:rsid w:val="00C7443E"/>
    <w:rsid w:val="00D16611"/>
    <w:rsid w:val="00DD6D53"/>
    <w:rsid w:val="00E479DE"/>
    <w:rsid w:val="00E8699B"/>
    <w:rsid w:val="00E87AA0"/>
    <w:rsid w:val="00F15D10"/>
    <w:rsid w:val="00F47342"/>
    <w:rsid w:val="00F872C9"/>
    <w:rsid w:val="00F9219D"/>
    <w:rsid w:val="00FB4BBC"/>
    <w:rsid w:val="00FC0B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35B85"/>
  <w15:docId w15:val="{2BC315B7-6DD7-4743-AC77-4618CD7F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B1F"/>
    <w:pPr>
      <w:spacing w:before="0" w:line="259" w:lineRule="auto"/>
    </w:pPr>
    <w:rPr>
      <w:color w:val="auto"/>
      <w:sz w:val="22"/>
      <w:szCs w:val="22"/>
      <w:lang w:val="fr-FR"/>
    </w:rPr>
  </w:style>
  <w:style w:type="paragraph" w:styleId="Titre1">
    <w:name w:val="heading 1"/>
    <w:basedOn w:val="Normal"/>
    <w:next w:val="Normal"/>
    <w:link w:val="Titre1Car"/>
    <w:uiPriority w:val="9"/>
    <w:qFormat/>
    <w:pPr>
      <w:pageBreakBefore/>
      <w:spacing w:after="360" w:line="240" w:lineRule="auto"/>
      <w:ind w:left="-360" w:right="-360"/>
      <w:outlineLvl w:val="0"/>
    </w:pPr>
    <w:rPr>
      <w:sz w:val="36"/>
    </w:rPr>
  </w:style>
  <w:style w:type="paragraph" w:styleId="Titre2">
    <w:name w:val="heading 2"/>
    <w:basedOn w:val="Normal"/>
    <w:next w:val="Normal"/>
    <w:link w:val="Titre2C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9"/>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589657415">
      <w:bodyDiv w:val="1"/>
      <w:marLeft w:val="0"/>
      <w:marRight w:val="0"/>
      <w:marTop w:val="0"/>
      <w:marBottom w:val="0"/>
      <w:divBdr>
        <w:top w:val="none" w:sz="0" w:space="0" w:color="auto"/>
        <w:left w:val="none" w:sz="0" w:space="0" w:color="auto"/>
        <w:bottom w:val="none" w:sz="0" w:space="0" w:color="auto"/>
        <w:right w:val="none" w:sz="0" w:space="0" w:color="auto"/>
      </w:divBdr>
    </w:div>
    <w:div w:id="20157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za\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A7C03228-9F97-4E7C-A0BE-3B0838F0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79</TotalTime>
  <Pages>1</Pages>
  <Words>294</Words>
  <Characters>1617</Characters>
  <Application>Microsoft Office Word</Application>
  <DocSecurity>0</DocSecurity>
  <Lines>13</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Habchi</dc:creator>
  <cp:keywords/>
  <cp:lastModifiedBy>Hamza Habchi</cp:lastModifiedBy>
  <cp:revision>9</cp:revision>
  <cp:lastPrinted>2011-08-05T20:35:00Z</cp:lastPrinted>
  <dcterms:created xsi:type="dcterms:W3CDTF">2016-01-23T23:45:00Z</dcterms:created>
  <dcterms:modified xsi:type="dcterms:W3CDTF">2016-01-26T17:25:00Z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